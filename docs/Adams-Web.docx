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Neue" w:hAnsi="Helvetica Neue" w:cstheme="minorHAnsi"/>
          <w:b w:val="0"/>
          <w:bCs w:val="0"/>
          <w:sz w:val="32"/>
          <w:szCs w:val="32"/>
          <w14:shadow w14:blurRad="50800" w14:dist="38100" w14:dir="2700000" w14:sx="100000" w14:sy="100000" w14:kx="0" w14:ky="0" w14:algn="tl">
            <w14:srgbClr w14:val="000000">
              <w14:alpha w14:val="57000"/>
            </w14:srgbClr>
          </w14:shadow>
        </w:rPr>
        <w:alias w:val="Enter your name:"/>
        <w:tag w:val="Enter your name:"/>
        <w:id w:val="4805016"/>
        <w:placeholder>
          <w:docPart w:val="BBFCAD46DB594AD187458063B6A78B43"/>
        </w:placeholder>
        <w:dataBinding w:prefixMappings="xmlns:ns0='http://schemas.openxmlformats.org/package/2006/metadata/core-properties' xmlns:ns1='http://purl.org/dc/elements/1.1/'" w:xpath="/ns0:coreProperties[1]/ns1:creator[1]" w:storeItemID="{6C3C8BC8-F283-45AE-878A-BAB7291924A1}"/>
        <w:text/>
      </w:sdtPr>
      <w:sdtEndPr/>
      <w:sdtContent>
        <w:p w14:paraId="43C2CD39" w14:textId="002AA463" w:rsidR="00351293" w:rsidRPr="00697363" w:rsidRDefault="003645AB" w:rsidP="001E00A1">
          <w:pPr>
            <w:pStyle w:val="YourName"/>
            <w:jc w:val="center"/>
            <w:rPr>
              <w:rFonts w:ascii="Helvetica Neue" w:hAnsi="Helvetica Neue" w:cstheme="minorHAnsi"/>
              <w:b w:val="0"/>
              <w:bCs w:val="0"/>
              <w:sz w:val="32"/>
              <w:szCs w:val="32"/>
              <w14:shadow w14:blurRad="50800" w14:dist="38100" w14:dir="2700000" w14:sx="100000" w14:sy="100000" w14:kx="0" w14:ky="0" w14:algn="tl">
                <w14:srgbClr w14:val="000000">
                  <w14:alpha w14:val="57000"/>
                </w14:srgbClr>
              </w14:shadow>
            </w:rPr>
          </w:pPr>
          <w:r w:rsidRPr="00697363">
            <w:rPr>
              <w:rFonts w:ascii="Helvetica Neue" w:hAnsi="Helvetica Neue" w:cstheme="minorHAnsi"/>
              <w:b w:val="0"/>
              <w:bCs w:val="0"/>
              <w:sz w:val="32"/>
              <w:szCs w:val="32"/>
              <w14:shadow w14:blurRad="50800" w14:dist="38100" w14:dir="2700000" w14:sx="100000" w14:sy="100000" w14:kx="0" w14:ky="0" w14:algn="tl">
                <w14:srgbClr w14:val="000000">
                  <w14:alpha w14:val="57000"/>
                </w14:srgbClr>
              </w14:shadow>
            </w:rPr>
            <w:t>jonathan k. adams</w:t>
          </w:r>
        </w:p>
      </w:sdtContent>
    </w:sdt>
    <w:p w14:paraId="2347CDD0" w14:textId="5189790A" w:rsidR="00351293" w:rsidRPr="00697363" w:rsidRDefault="001E00A1" w:rsidP="001E00A1">
      <w:pPr>
        <w:pStyle w:val="JobTitle"/>
        <w:ind w:left="0"/>
        <w:jc w:val="center"/>
        <w:rPr>
          <w:rFonts w:ascii="Helvetica Neue" w:hAnsi="Helvetica Neue"/>
          <w:b w:val="0"/>
          <w:sz w:val="14"/>
          <w:szCs w:val="20"/>
        </w:rPr>
      </w:pPr>
      <w:r>
        <w:rPr>
          <w:rFonts w:ascii="Helvetica Neue" w:hAnsi="Helvetica Neue"/>
          <w:b w:val="0"/>
          <w:sz w:val="20"/>
          <w:szCs w:val="20"/>
          <w14:shadow w14:blurRad="50800" w14:dist="38100" w14:dir="2700000" w14:sx="100000" w14:sy="100000" w14:kx="0" w14:ky="0" w14:algn="tl">
            <w14:srgbClr w14:val="000000">
              <w14:alpha w14:val="57000"/>
            </w14:srgbClr>
          </w14:shadow>
        </w:rPr>
        <w:t>jka40138@marymount.edu</w:t>
      </w:r>
    </w:p>
    <w:p w14:paraId="4100C02D" w14:textId="0F4A9FAE" w:rsidR="00C75B13" w:rsidRPr="00971D03" w:rsidRDefault="009908C6">
      <w:pPr>
        <w:pStyle w:val="SectionHeading"/>
        <w:rPr>
          <w:b/>
          <w:sz w:val="22"/>
        </w:rPr>
      </w:pPr>
      <w:r w:rsidRPr="00971D03">
        <w:rPr>
          <w:b/>
          <w:noProof/>
        </w:rPr>
        <mc:AlternateContent>
          <mc:Choice Requires="wps">
            <w:drawing>
              <wp:anchor distT="0" distB="0" distL="114300" distR="114300" simplePos="0" relativeHeight="251661312" behindDoc="0" locked="0" layoutInCell="1" allowOverlap="1" wp14:anchorId="114DC81C" wp14:editId="711EE6C5">
                <wp:simplePos x="0" y="0"/>
                <wp:positionH relativeFrom="column">
                  <wp:posOffset>0</wp:posOffset>
                </wp:positionH>
                <wp:positionV relativeFrom="paragraph">
                  <wp:posOffset>333213</wp:posOffset>
                </wp:positionV>
                <wp:extent cx="6400800" cy="0"/>
                <wp:effectExtent l="25400" t="25400" r="38100" b="762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F9F1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25pt" to="7in,2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" strokecolor="black [3213]" strokeweight=".5pt">
                <v:shadow on="t" color="black" opacity="24903f" origin=",.5" offset="0,.55556mm"/>
              </v:line>
            </w:pict>
          </mc:Fallback>
        </mc:AlternateContent>
      </w:r>
      <w:r w:rsidR="00C75B13" w:rsidRPr="00971D03">
        <w:rPr>
          <w:b/>
          <w:sz w:val="22"/>
        </w:rPr>
        <w:t>E</w:t>
      </w:r>
      <w:r w:rsidRPr="00971D03">
        <w:rPr>
          <w:b/>
          <w:sz w:val="22"/>
        </w:rPr>
        <w:t>D</w:t>
      </w:r>
      <w:r w:rsidR="00C75B13" w:rsidRPr="00971D03">
        <w:rPr>
          <w:b/>
          <w:sz w:val="22"/>
        </w:rPr>
        <w:t>UCATION</w:t>
      </w:r>
    </w:p>
    <w:p w14:paraId="5B815E09" w14:textId="702AA665" w:rsidR="00573D55" w:rsidRDefault="006B61D9" w:rsidP="00573D55">
      <w:pPr>
        <w:pStyle w:val="Location"/>
        <w:tabs>
          <w:tab w:val="left" w:pos="7920"/>
        </w:tabs>
        <w:ind w:hanging="18"/>
        <w:rPr>
          <w:rFonts w:ascii="Helvetica Neue" w:hAnsi="Helvetica Neue" w:cstheme="minorHAnsi"/>
          <w:b/>
          <w:sz w:val="22"/>
        </w:rPr>
      </w:pPr>
      <w:r w:rsidRPr="00573D55">
        <w:rPr>
          <w:rFonts w:ascii="Helvetica Neue" w:hAnsi="Helvetica Neue" w:cstheme="minorHAnsi"/>
          <w:b/>
          <w:sz w:val="22"/>
        </w:rPr>
        <w:t>Marymount University</w:t>
      </w:r>
      <w:r w:rsidR="00697363" w:rsidRPr="00573D55">
        <w:rPr>
          <w:rFonts w:ascii="Helvetica Neue" w:hAnsi="Helvetica Neue" w:cstheme="minorHAnsi"/>
          <w:b/>
          <w:sz w:val="22"/>
        </w:rPr>
        <w:t xml:space="preserve">. </w:t>
      </w:r>
      <w:r w:rsidR="00B5710F">
        <w:rPr>
          <w:rFonts w:ascii="Helvetica Neue" w:hAnsi="Helvetica Neue" w:cstheme="minorHAnsi"/>
          <w:b/>
          <w:bCs/>
          <w:sz w:val="22"/>
        </w:rPr>
        <w:t xml:space="preserve">Sc.D., </w:t>
      </w:r>
      <w:r w:rsidRPr="00573D55">
        <w:rPr>
          <w:rFonts w:ascii="Helvetica Neue" w:hAnsi="Helvetica Neue" w:cstheme="minorHAnsi"/>
          <w:b/>
          <w:bCs/>
          <w:sz w:val="22"/>
        </w:rPr>
        <w:t>Cybersecurity</w:t>
      </w:r>
      <w:r w:rsidR="00697363" w:rsidRPr="00573D55">
        <w:rPr>
          <w:rFonts w:ascii="Helvetica Neue" w:hAnsi="Helvetica Neue" w:cstheme="minorHAnsi"/>
          <w:sz w:val="22"/>
        </w:rPr>
        <w:t xml:space="preserve">. </w:t>
      </w:r>
      <w:r w:rsidR="00575F43">
        <w:rPr>
          <w:rFonts w:ascii="Helvetica Neue" w:hAnsi="Helvetica Neue" w:cstheme="minorHAnsi"/>
          <w:sz w:val="22"/>
        </w:rPr>
        <w:t>12.2021 (expected)</w:t>
      </w:r>
      <w:r w:rsidR="00697363" w:rsidRPr="00573D55">
        <w:rPr>
          <w:rFonts w:ascii="Helvetica Neue" w:hAnsi="Helvetica Neue" w:cstheme="minorHAnsi"/>
          <w:b/>
          <w:sz w:val="22"/>
        </w:rPr>
        <w:t xml:space="preserve">. </w:t>
      </w:r>
    </w:p>
    <w:p w14:paraId="3C113645" w14:textId="6244CD86" w:rsidR="00573D55" w:rsidRPr="00573D55" w:rsidRDefault="00B5710F" w:rsidP="00573D55">
      <w:pPr>
        <w:pStyle w:val="Location"/>
        <w:tabs>
          <w:tab w:val="left" w:pos="7920"/>
        </w:tabs>
        <w:ind w:hanging="18"/>
        <w:rPr>
          <w:rFonts w:ascii="Helvetica Neue" w:hAnsi="Helvetica Neue" w:cstheme="minorHAnsi"/>
          <w:b/>
          <w:sz w:val="22"/>
        </w:rPr>
      </w:pPr>
      <w:r w:rsidRPr="00575F43">
        <w:rPr>
          <w:rFonts w:ascii="Helvetica Neue" w:hAnsi="Helvetica Neue" w:cstheme="minorHAnsi"/>
          <w:b/>
          <w:sz w:val="22"/>
        </w:rPr>
        <w:t>N</w:t>
      </w:r>
      <w:r w:rsidR="00573D55" w:rsidRPr="00573D55">
        <w:rPr>
          <w:rFonts w:ascii="Helvetica Neue" w:hAnsi="Helvetica Neue" w:cstheme="minorHAnsi"/>
          <w:b/>
          <w:sz w:val="22"/>
        </w:rPr>
        <w:t xml:space="preserve">ova Southeastern University. </w:t>
      </w:r>
      <w:r>
        <w:rPr>
          <w:rFonts w:ascii="Helvetica Neue" w:hAnsi="Helvetica Neue" w:cstheme="minorHAnsi"/>
          <w:b/>
          <w:sz w:val="22"/>
        </w:rPr>
        <w:t xml:space="preserve">Ph.D., </w:t>
      </w:r>
      <w:r w:rsidR="00573D55" w:rsidRPr="00573D55">
        <w:rPr>
          <w:rFonts w:ascii="Helvetica Neue" w:hAnsi="Helvetica Neue" w:cstheme="minorHAnsi"/>
          <w:b/>
          <w:sz w:val="22"/>
        </w:rPr>
        <w:t>Information Systems (ABD)</w:t>
      </w:r>
      <w:r>
        <w:rPr>
          <w:rFonts w:ascii="Helvetica Neue" w:hAnsi="Helvetica Neue" w:cstheme="minorHAnsi"/>
          <w:b/>
          <w:sz w:val="22"/>
        </w:rPr>
        <w:t xml:space="preserve"> </w:t>
      </w:r>
      <w:r>
        <w:rPr>
          <w:rFonts w:ascii="Helvetica Neue" w:hAnsi="Helvetica Neue" w:cstheme="minorHAnsi"/>
          <w:sz w:val="22"/>
        </w:rPr>
        <w:t>12.2011</w:t>
      </w:r>
    </w:p>
    <w:p w14:paraId="150B17DA" w14:textId="2E4D0E0A" w:rsidR="00573D55" w:rsidRPr="00573D55" w:rsidRDefault="006B61D9" w:rsidP="00573D55">
      <w:pPr>
        <w:pStyle w:val="Location"/>
        <w:tabs>
          <w:tab w:val="left" w:pos="7920"/>
        </w:tabs>
        <w:ind w:hanging="18"/>
        <w:rPr>
          <w:rFonts w:ascii="Helvetica Neue" w:hAnsi="Helvetica Neue" w:cstheme="minorHAnsi"/>
          <w:sz w:val="22"/>
        </w:rPr>
      </w:pPr>
      <w:r w:rsidRPr="00573D55">
        <w:rPr>
          <w:rFonts w:ascii="Helvetica Neue" w:hAnsi="Helvetica Neue" w:cstheme="minorHAnsi"/>
          <w:b/>
          <w:sz w:val="22"/>
        </w:rPr>
        <w:t>Howard University</w:t>
      </w:r>
      <w:r w:rsidR="00697363" w:rsidRPr="00573D55">
        <w:rPr>
          <w:rFonts w:ascii="Helvetica Neue" w:hAnsi="Helvetica Neue" w:cstheme="minorHAnsi"/>
          <w:b/>
          <w:sz w:val="22"/>
        </w:rPr>
        <w:t xml:space="preserve">. </w:t>
      </w:r>
      <w:r w:rsidRPr="00573D55">
        <w:rPr>
          <w:rFonts w:ascii="Helvetica Neue" w:hAnsi="Helvetica Neue" w:cstheme="minorHAnsi"/>
          <w:b/>
          <w:bCs/>
          <w:sz w:val="22"/>
        </w:rPr>
        <w:t>M</w:t>
      </w:r>
      <w:r w:rsidR="00B5710F">
        <w:rPr>
          <w:rFonts w:ascii="Helvetica Neue" w:hAnsi="Helvetica Neue" w:cstheme="minorHAnsi"/>
          <w:b/>
          <w:bCs/>
          <w:sz w:val="22"/>
        </w:rPr>
        <w:t>.Sc.,</w:t>
      </w:r>
      <w:r w:rsidRPr="00573D55">
        <w:rPr>
          <w:rFonts w:ascii="Helvetica Neue" w:hAnsi="Helvetica Neue" w:cstheme="minorHAnsi"/>
          <w:b/>
          <w:bCs/>
          <w:sz w:val="22"/>
        </w:rPr>
        <w:t xml:space="preserve"> Computer Science</w:t>
      </w:r>
      <w:r w:rsidR="00697363" w:rsidRPr="00573D55">
        <w:rPr>
          <w:rFonts w:ascii="Helvetica Neue" w:hAnsi="Helvetica Neue" w:cstheme="minorHAnsi"/>
          <w:sz w:val="22"/>
        </w:rPr>
        <w:t xml:space="preserve">. </w:t>
      </w:r>
      <w:r w:rsidR="00567F04" w:rsidRPr="00573D55">
        <w:rPr>
          <w:rFonts w:ascii="Helvetica Neue" w:hAnsi="Helvetica Neue" w:cstheme="minorHAnsi"/>
          <w:sz w:val="22"/>
        </w:rPr>
        <w:t>12</w:t>
      </w:r>
      <w:r w:rsidR="00697363" w:rsidRPr="00573D55">
        <w:rPr>
          <w:rFonts w:ascii="Helvetica Neue" w:hAnsi="Helvetica Neue" w:cstheme="minorHAnsi"/>
          <w:sz w:val="22"/>
        </w:rPr>
        <w:t>.</w:t>
      </w:r>
      <w:r w:rsidRPr="00573D55">
        <w:rPr>
          <w:rFonts w:ascii="Helvetica Neue" w:hAnsi="Helvetica Neue" w:cstheme="minorHAnsi"/>
          <w:sz w:val="22"/>
        </w:rPr>
        <w:t>2002</w:t>
      </w:r>
      <w:r w:rsidR="00697363" w:rsidRPr="00573D55">
        <w:rPr>
          <w:rFonts w:ascii="Helvetica Neue" w:hAnsi="Helvetica Neue" w:cstheme="minorHAnsi"/>
          <w:sz w:val="22"/>
        </w:rPr>
        <w:t xml:space="preserve">. </w:t>
      </w:r>
    </w:p>
    <w:p w14:paraId="5C5F6AF0" w14:textId="47BA5CA8" w:rsidR="00573D55" w:rsidRPr="00573D55" w:rsidRDefault="00573D55" w:rsidP="00573D55">
      <w:pPr>
        <w:pStyle w:val="Location"/>
        <w:tabs>
          <w:tab w:val="left" w:pos="7920"/>
        </w:tabs>
        <w:ind w:left="720" w:hanging="450"/>
        <w:rPr>
          <w:rFonts w:ascii="Helvetica Neue" w:hAnsi="Helvetica Neue" w:cstheme="minorHAnsi"/>
          <w:b/>
          <w:sz w:val="22"/>
        </w:rPr>
      </w:pPr>
      <w:r w:rsidRPr="00573D55">
        <w:rPr>
          <w:rFonts w:ascii="Helvetica Neue" w:hAnsi="Helvetica Neue" w:cstheme="minorHAnsi"/>
          <w:b/>
          <w:sz w:val="22"/>
        </w:rPr>
        <w:t xml:space="preserve">SANS Technology Institute. </w:t>
      </w:r>
      <w:r w:rsidRPr="00573D55">
        <w:rPr>
          <w:rFonts w:ascii="Helvetica Neue" w:hAnsi="Helvetica Neue" w:cstheme="minorHAnsi"/>
          <w:b/>
          <w:bCs/>
          <w:sz w:val="22"/>
        </w:rPr>
        <w:t>Graduate Certificate, Cybersecurity Engineering.</w:t>
      </w:r>
      <w:r w:rsidRPr="00573D55">
        <w:rPr>
          <w:rFonts w:ascii="Helvetica Neue" w:hAnsi="Helvetica Neue" w:cstheme="minorHAnsi"/>
          <w:sz w:val="22"/>
        </w:rPr>
        <w:t xml:space="preserve"> 9.2019</w:t>
      </w:r>
      <w:r w:rsidRPr="00573D55">
        <w:rPr>
          <w:rFonts w:ascii="Helvetica Neue" w:hAnsi="Helvetica Neue" w:cstheme="minorHAnsi"/>
          <w:b/>
          <w:sz w:val="22"/>
        </w:rPr>
        <w:t xml:space="preserve">. </w:t>
      </w:r>
    </w:p>
    <w:p w14:paraId="036A09F9" w14:textId="306E6B72" w:rsidR="00351293" w:rsidRPr="00971D03" w:rsidRDefault="006B61D9" w:rsidP="00573D55">
      <w:pPr>
        <w:pStyle w:val="Location"/>
        <w:tabs>
          <w:tab w:val="left" w:pos="7920"/>
        </w:tabs>
        <w:ind w:hanging="18"/>
        <w:rPr>
          <w:rFonts w:ascii="Helvetica Neue" w:hAnsi="Helvetica Neue" w:cstheme="minorHAnsi"/>
          <w:sz w:val="20"/>
          <w:szCs w:val="20"/>
        </w:rPr>
      </w:pPr>
      <w:r w:rsidRPr="00573D55">
        <w:rPr>
          <w:rFonts w:ascii="Helvetica Neue" w:hAnsi="Helvetica Neue" w:cstheme="minorHAnsi"/>
          <w:b/>
          <w:sz w:val="22"/>
        </w:rPr>
        <w:t>Benedict College</w:t>
      </w:r>
      <w:r w:rsidR="00697363" w:rsidRPr="00573D55">
        <w:rPr>
          <w:rFonts w:ascii="Helvetica Neue" w:hAnsi="Helvetica Neue" w:cstheme="minorHAnsi"/>
          <w:b/>
          <w:sz w:val="22"/>
        </w:rPr>
        <w:t xml:space="preserve">. </w:t>
      </w:r>
      <w:r w:rsidRPr="00573D55">
        <w:rPr>
          <w:rFonts w:ascii="Helvetica Neue" w:hAnsi="Helvetica Neue" w:cstheme="minorHAnsi"/>
          <w:b/>
          <w:bCs/>
          <w:sz w:val="22"/>
        </w:rPr>
        <w:t>B</w:t>
      </w:r>
      <w:r w:rsidR="00B5710F">
        <w:rPr>
          <w:rFonts w:ascii="Helvetica Neue" w:hAnsi="Helvetica Neue" w:cstheme="minorHAnsi"/>
          <w:b/>
          <w:bCs/>
          <w:sz w:val="22"/>
        </w:rPr>
        <w:t>.</w:t>
      </w:r>
      <w:r w:rsidRPr="00573D55">
        <w:rPr>
          <w:rFonts w:ascii="Helvetica Neue" w:hAnsi="Helvetica Neue" w:cstheme="minorHAnsi"/>
          <w:b/>
          <w:bCs/>
          <w:sz w:val="22"/>
        </w:rPr>
        <w:t>Sc</w:t>
      </w:r>
      <w:r w:rsidR="00B5710F">
        <w:rPr>
          <w:rFonts w:ascii="Helvetica Neue" w:hAnsi="Helvetica Neue" w:cstheme="minorHAnsi"/>
          <w:b/>
          <w:bCs/>
          <w:sz w:val="22"/>
        </w:rPr>
        <w:t>.,</w:t>
      </w:r>
      <w:r w:rsidRPr="00573D55">
        <w:rPr>
          <w:rFonts w:ascii="Helvetica Neue" w:hAnsi="Helvetica Neue" w:cstheme="minorHAnsi"/>
          <w:b/>
          <w:bCs/>
          <w:sz w:val="22"/>
        </w:rPr>
        <w:t xml:space="preserve"> Computer Information Science</w:t>
      </w:r>
      <w:r w:rsidR="00697363" w:rsidRPr="00573D55">
        <w:rPr>
          <w:rFonts w:ascii="Helvetica Neue" w:hAnsi="Helvetica Neue" w:cstheme="minorHAnsi"/>
          <w:sz w:val="22"/>
        </w:rPr>
        <w:t xml:space="preserve">. </w:t>
      </w:r>
      <w:r w:rsidR="00567F04" w:rsidRPr="00573D55">
        <w:rPr>
          <w:rFonts w:ascii="Helvetica Neue" w:hAnsi="Helvetica Neue" w:cstheme="minorHAnsi"/>
          <w:sz w:val="22"/>
        </w:rPr>
        <w:t>12.2002</w:t>
      </w:r>
      <w:r w:rsidR="00115D44" w:rsidRPr="00567F04">
        <w:rPr>
          <w:rFonts w:ascii="Helvetica Neue" w:hAnsi="Helvetica Neue" w:cstheme="minorHAnsi"/>
          <w:b/>
          <w:bCs/>
          <w:sz w:val="20"/>
          <w:szCs w:val="20"/>
        </w:rPr>
        <w:tab/>
      </w:r>
    </w:p>
    <w:p w14:paraId="160D47F6" w14:textId="77777777" w:rsidR="00351293" w:rsidRPr="00971D03" w:rsidRDefault="003645AB" w:rsidP="00842E5D">
      <w:pPr>
        <w:pStyle w:val="SectionHeading"/>
        <w:tabs>
          <w:tab w:val="left" w:pos="7920"/>
        </w:tabs>
        <w:rPr>
          <w:sz w:val="22"/>
        </w:rPr>
      </w:pPr>
      <w:r>
        <w:rPr>
          <w:noProof/>
        </w:rPr>
        <mc:AlternateContent>
          <mc:Choice Requires="wps">
            <w:drawing>
              <wp:anchor distT="0" distB="0" distL="114300" distR="114300" simplePos="0" relativeHeight="251663360" behindDoc="0" locked="0" layoutInCell="1" allowOverlap="1" wp14:anchorId="2D098A97" wp14:editId="62168FF4">
                <wp:simplePos x="0" y="0"/>
                <wp:positionH relativeFrom="column">
                  <wp:posOffset>0</wp:posOffset>
                </wp:positionH>
                <wp:positionV relativeFrom="paragraph">
                  <wp:posOffset>337185</wp:posOffset>
                </wp:positionV>
                <wp:extent cx="64008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55DC2"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55pt" to="7in,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" strokecolor="black [3213]" strokeweight=".5pt">
                <v:shadow on="t" color="black" opacity="24903f" origin=",.5" offset="0,.55556mm"/>
              </v:line>
            </w:pict>
          </mc:Fallback>
        </mc:AlternateContent>
      </w:r>
      <w:sdt>
        <w:sdtPr>
          <w:rPr>
            <w:sz w:val="22"/>
          </w:rPr>
          <w:alias w:val="Teaching Experience:"/>
          <w:tag w:val="Teaching Experience:"/>
          <w:id w:val="-1341844531"/>
          <w:placeholder>
            <w:docPart w:val="4D984DFE1F654EE59368547702328949"/>
          </w:placeholder>
          <w:showingPlcHdr/>
        </w:sdtPr>
        <w:sdtEndPr/>
        <w:sdtContent>
          <w:r w:rsidR="006243F7" w:rsidRPr="00971D03">
            <w:rPr>
              <w:b/>
              <w:sz w:val="22"/>
            </w:rPr>
            <w:t>TEACHING EXPERIENCE</w:t>
          </w:r>
        </w:sdtContent>
      </w:sdt>
    </w:p>
    <w:p w14:paraId="46AF0C69" w14:textId="327BD133" w:rsidR="00567F04" w:rsidRPr="00971D03" w:rsidRDefault="00567F04" w:rsidP="00567F04">
      <w:pPr>
        <w:pStyle w:val="Location"/>
        <w:tabs>
          <w:tab w:val="left" w:pos="7920"/>
        </w:tabs>
        <w:rPr>
          <w:rFonts w:ascii="Helvetica Neue" w:hAnsi="Helvetica Neue" w:cstheme="minorHAnsi"/>
          <w:b/>
          <w:sz w:val="22"/>
        </w:rPr>
      </w:pPr>
      <w:r>
        <w:rPr>
          <w:rFonts w:ascii="Helvetica Neue" w:hAnsi="Helvetica Neue" w:cstheme="minorHAnsi"/>
          <w:b/>
          <w:sz w:val="22"/>
        </w:rPr>
        <w:t>George Mason University</w:t>
      </w:r>
    </w:p>
    <w:p w14:paraId="6055B55B" w14:textId="04DF6913" w:rsidR="00567F04" w:rsidRPr="00697363" w:rsidRDefault="00567F04" w:rsidP="00697363">
      <w:pPr>
        <w:pStyle w:val="JobTitle"/>
        <w:tabs>
          <w:tab w:val="clear" w:pos="7560"/>
          <w:tab w:val="left" w:pos="7920"/>
        </w:tabs>
        <w:ind w:left="630"/>
        <w:rPr>
          <w:rFonts w:ascii="Helvetica Neue" w:hAnsi="Helvetica Neue" w:cstheme="minorHAnsi"/>
          <w:b w:val="0"/>
          <w:bCs/>
          <w:sz w:val="20"/>
          <w:szCs w:val="20"/>
        </w:rPr>
      </w:pPr>
      <w:r w:rsidRPr="00971D03">
        <w:rPr>
          <w:rFonts w:ascii="Helvetica Neue" w:hAnsi="Helvetica Neue" w:cstheme="minorHAnsi"/>
          <w:sz w:val="20"/>
          <w:szCs w:val="20"/>
        </w:rPr>
        <w:t xml:space="preserve">Adjunct </w:t>
      </w:r>
      <w:r>
        <w:rPr>
          <w:rFonts w:ascii="Helvetica Neue" w:hAnsi="Helvetica Neue" w:cstheme="minorHAnsi"/>
          <w:sz w:val="20"/>
          <w:szCs w:val="20"/>
        </w:rPr>
        <w:t>Instruct</w:t>
      </w:r>
      <w:r w:rsidRPr="00971D03">
        <w:rPr>
          <w:rFonts w:ascii="Helvetica Neue" w:hAnsi="Helvetica Neue" w:cstheme="minorHAnsi"/>
          <w:sz w:val="20"/>
          <w:szCs w:val="20"/>
        </w:rPr>
        <w:t xml:space="preserve">or, Information </w:t>
      </w:r>
      <w:r>
        <w:rPr>
          <w:rFonts w:ascii="Helvetica Neue" w:hAnsi="Helvetica Neue" w:cstheme="minorHAnsi"/>
          <w:sz w:val="20"/>
          <w:szCs w:val="20"/>
        </w:rPr>
        <w:t xml:space="preserve">Systems </w:t>
      </w:r>
      <w:r w:rsidRPr="00971D03">
        <w:rPr>
          <w:rFonts w:ascii="Helvetica Neue" w:hAnsi="Helvetica Neue" w:cstheme="minorHAnsi"/>
          <w:sz w:val="20"/>
          <w:szCs w:val="20"/>
        </w:rPr>
        <w:t xml:space="preserve">and </w:t>
      </w:r>
      <w:r>
        <w:rPr>
          <w:rFonts w:ascii="Helvetica Neue" w:hAnsi="Helvetica Neue" w:cstheme="minorHAnsi"/>
          <w:sz w:val="20"/>
          <w:szCs w:val="20"/>
        </w:rPr>
        <w:t>Operations Management</w:t>
      </w:r>
      <w:r w:rsidR="00212DF9">
        <w:rPr>
          <w:rFonts w:ascii="Helvetica Neue" w:hAnsi="Helvetica Neue" w:cstheme="minorHAnsi"/>
          <w:sz w:val="20"/>
          <w:szCs w:val="20"/>
        </w:rPr>
        <w:t>:</w:t>
      </w:r>
    </w:p>
    <w:p w14:paraId="531B5FEA" w14:textId="495F69C8" w:rsidR="00567F04" w:rsidRPr="00567F04" w:rsidRDefault="00567F04" w:rsidP="00575F43">
      <w:pPr>
        <w:pStyle w:val="SpaceAfter"/>
        <w:numPr>
          <w:ilvl w:val="0"/>
          <w:numId w:val="12"/>
        </w:numPr>
        <w:tabs>
          <w:tab w:val="clear" w:pos="7560"/>
          <w:tab w:val="left" w:pos="7920"/>
        </w:tabs>
        <w:spacing w:after="0" w:line="240" w:lineRule="auto"/>
        <w:ind w:left="1080" w:right="-360"/>
        <w:rPr>
          <w:rFonts w:ascii="Helvetica Neue" w:hAnsi="Helvetica Neue" w:cstheme="minorHAnsi"/>
          <w:sz w:val="20"/>
          <w:szCs w:val="20"/>
        </w:rPr>
      </w:pPr>
      <w:r w:rsidRPr="00B5710F">
        <w:rPr>
          <w:rFonts w:ascii="Helvetica Neue" w:hAnsi="Helvetica Neue" w:cstheme="minorHAnsi"/>
          <w:b/>
          <w:bCs/>
          <w:sz w:val="20"/>
          <w:szCs w:val="20"/>
        </w:rPr>
        <w:t>MIS 320 – Networks and Information Security, Spring 2020</w:t>
      </w:r>
      <w:r w:rsidR="003164AB" w:rsidRPr="00B5710F">
        <w:rPr>
          <w:rFonts w:ascii="Helvetica Neue" w:hAnsi="Helvetica Neue" w:cstheme="minorHAnsi"/>
          <w:b/>
          <w:bCs/>
          <w:sz w:val="20"/>
          <w:szCs w:val="20"/>
        </w:rPr>
        <w:t>:</w:t>
      </w:r>
      <w:r w:rsidR="003164AB">
        <w:rPr>
          <w:rFonts w:ascii="Helvetica Neue" w:hAnsi="Helvetica Neue" w:cstheme="minorHAnsi"/>
          <w:sz w:val="20"/>
          <w:szCs w:val="20"/>
        </w:rPr>
        <w:t xml:space="preserve"> </w:t>
      </w:r>
      <w:r w:rsidR="003164AB" w:rsidRPr="003164AB">
        <w:rPr>
          <w:rFonts w:ascii="Helvetica Neue" w:hAnsi="Helvetica Neue" w:cstheme="minorHAnsi"/>
          <w:sz w:val="20"/>
          <w:szCs w:val="20"/>
        </w:rPr>
        <w:t>Introduces students to fundamentals of networking technologies and their role in businesses. Emphasis is on understanding the business implications of different networking technologies and solutions. Students learn to identify requirements</w:t>
      </w:r>
      <w:r w:rsidR="00B5710F">
        <w:rPr>
          <w:rFonts w:ascii="Helvetica Neue" w:hAnsi="Helvetica Neue" w:cstheme="minorHAnsi"/>
          <w:sz w:val="20"/>
          <w:szCs w:val="20"/>
        </w:rPr>
        <w:t xml:space="preserve"> </w:t>
      </w:r>
      <w:r w:rsidR="003164AB" w:rsidRPr="003164AB">
        <w:rPr>
          <w:rFonts w:ascii="Helvetica Neue" w:hAnsi="Helvetica Neue" w:cstheme="minorHAnsi"/>
          <w:sz w:val="20"/>
          <w:szCs w:val="20"/>
        </w:rPr>
        <w:t>and bring together the different technological components to design the required communication solutions. Also focuses on the types of security threats to the business network infrastructure, and approach to tackling such threats through business practices combined with appropriate technological solutions</w:t>
      </w:r>
      <w:r w:rsidR="003164AB">
        <w:rPr>
          <w:rFonts w:ascii="Helvetica Neue" w:hAnsi="Helvetica Neue" w:cstheme="minorHAnsi"/>
          <w:sz w:val="20"/>
          <w:szCs w:val="20"/>
        </w:rPr>
        <w:t>.</w:t>
      </w:r>
    </w:p>
    <w:p w14:paraId="168E6C2E" w14:textId="77777777" w:rsidR="00351293" w:rsidRPr="00971D03" w:rsidRDefault="006B61D9" w:rsidP="00575F43">
      <w:pPr>
        <w:pStyle w:val="Location"/>
        <w:tabs>
          <w:tab w:val="left" w:pos="7920"/>
        </w:tabs>
        <w:ind w:left="1080" w:hanging="810"/>
        <w:rPr>
          <w:rFonts w:ascii="Helvetica Neue" w:hAnsi="Helvetica Neue" w:cstheme="minorHAnsi"/>
          <w:b/>
          <w:sz w:val="22"/>
        </w:rPr>
      </w:pPr>
      <w:r w:rsidRPr="00971D03">
        <w:rPr>
          <w:rFonts w:ascii="Helvetica Neue" w:hAnsi="Helvetica Neue" w:cstheme="minorHAnsi"/>
          <w:b/>
          <w:sz w:val="22"/>
        </w:rPr>
        <w:t>Northern Virginia Community College</w:t>
      </w:r>
    </w:p>
    <w:p w14:paraId="4B874DA2" w14:textId="7F829A7D" w:rsidR="00351293" w:rsidRPr="00697363" w:rsidRDefault="006B61D9" w:rsidP="00697363">
      <w:pPr>
        <w:pStyle w:val="JobTitle"/>
        <w:tabs>
          <w:tab w:val="clear" w:pos="7560"/>
          <w:tab w:val="left" w:pos="7920"/>
        </w:tabs>
        <w:ind w:left="630"/>
        <w:rPr>
          <w:rFonts w:ascii="Helvetica Neue" w:hAnsi="Helvetica Neue" w:cstheme="minorHAnsi"/>
          <w:b w:val="0"/>
          <w:bCs/>
          <w:sz w:val="20"/>
          <w:szCs w:val="20"/>
        </w:rPr>
      </w:pPr>
      <w:r w:rsidRPr="00971D03">
        <w:rPr>
          <w:rFonts w:ascii="Helvetica Neue" w:hAnsi="Helvetica Neue" w:cstheme="minorHAnsi"/>
          <w:sz w:val="20"/>
          <w:szCs w:val="20"/>
        </w:rPr>
        <w:t>Adjunct Associate Professor, Information and Engineering Technologies</w:t>
      </w:r>
      <w:r w:rsidR="00697363">
        <w:rPr>
          <w:rFonts w:ascii="Helvetica Neue" w:hAnsi="Helvetica Neue" w:cstheme="minorHAnsi"/>
          <w:b w:val="0"/>
          <w:sz w:val="20"/>
          <w:szCs w:val="20"/>
        </w:rPr>
        <w:t>:</w:t>
      </w:r>
    </w:p>
    <w:p w14:paraId="63C613FC" w14:textId="23A837DF" w:rsidR="00567F04" w:rsidRPr="00B5710F" w:rsidRDefault="00B5710F" w:rsidP="00575F43">
      <w:pPr>
        <w:pStyle w:val="SpaceAfter"/>
        <w:numPr>
          <w:ilvl w:val="0"/>
          <w:numId w:val="12"/>
        </w:numPr>
        <w:tabs>
          <w:tab w:val="clear" w:pos="7560"/>
          <w:tab w:val="left" w:pos="7920"/>
        </w:tabs>
        <w:spacing w:after="0" w:line="240" w:lineRule="auto"/>
        <w:ind w:left="1080" w:right="-270"/>
        <w:rPr>
          <w:rFonts w:ascii="Helvetica Neue" w:hAnsi="Helvetica Neue" w:cstheme="minorHAnsi"/>
          <w:b/>
          <w:bCs/>
          <w:sz w:val="20"/>
          <w:szCs w:val="20"/>
        </w:rPr>
      </w:pPr>
      <w:r w:rsidRPr="00B5710F">
        <w:rPr>
          <w:rFonts w:ascii="Helvetica Neue" w:hAnsi="Helvetica Neue" w:cstheme="minorHAnsi"/>
          <w:b/>
          <w:bCs/>
          <w:sz w:val="20"/>
          <w:szCs w:val="20"/>
        </w:rPr>
        <w:t xml:space="preserve">ITP 270 Programming for Cybersecurity, </w:t>
      </w:r>
      <w:proofErr w:type="gramStart"/>
      <w:r w:rsidRPr="00B5710F">
        <w:rPr>
          <w:rFonts w:ascii="Helvetica Neue" w:hAnsi="Helvetica Neue" w:cstheme="minorHAnsi"/>
          <w:b/>
          <w:bCs/>
          <w:sz w:val="20"/>
          <w:szCs w:val="20"/>
        </w:rPr>
        <w:t>Fall</w:t>
      </w:r>
      <w:proofErr w:type="gramEnd"/>
      <w:r w:rsidRPr="00B5710F">
        <w:rPr>
          <w:rFonts w:ascii="Helvetica Neue" w:hAnsi="Helvetica Neue" w:cstheme="minorHAnsi"/>
          <w:b/>
          <w:bCs/>
          <w:sz w:val="20"/>
          <w:szCs w:val="20"/>
        </w:rPr>
        <w:t xml:space="preserve"> 2019, Annandale Campus</w:t>
      </w:r>
      <w:r>
        <w:rPr>
          <w:rFonts w:ascii="Helvetica Neue" w:hAnsi="Helvetica Neue" w:cstheme="minorHAnsi"/>
          <w:b/>
          <w:bCs/>
          <w:sz w:val="20"/>
          <w:szCs w:val="20"/>
        </w:rPr>
        <w:t>:</w:t>
      </w:r>
      <w:r w:rsidR="003164AB" w:rsidRPr="00B5710F">
        <w:rPr>
          <w:rFonts w:ascii="Helvetica Neue" w:hAnsi="Helvetica Neue" w:cstheme="minorHAnsi"/>
          <w:sz w:val="20"/>
          <w:szCs w:val="20"/>
        </w:rPr>
        <w:t xml:space="preserve"> Teaches scripting techniques for automating security tasks such as network monitoring and penetration testing using a high-level programming language common to cyber security professionals. Includes how to write custom tools and the basics of developing software exploits.</w:t>
      </w:r>
    </w:p>
    <w:p w14:paraId="4CBC21DF" w14:textId="686C3BEE" w:rsidR="00B5710F" w:rsidRPr="00B5710F" w:rsidRDefault="00B5710F" w:rsidP="00575F43">
      <w:pPr>
        <w:pStyle w:val="SpaceAfter"/>
        <w:numPr>
          <w:ilvl w:val="0"/>
          <w:numId w:val="12"/>
        </w:numPr>
        <w:tabs>
          <w:tab w:val="clear" w:pos="7560"/>
          <w:tab w:val="left" w:pos="7920"/>
        </w:tabs>
        <w:spacing w:after="0" w:line="240" w:lineRule="auto"/>
        <w:ind w:left="1080" w:right="-270"/>
        <w:rPr>
          <w:rFonts w:ascii="Helvetica Neue" w:hAnsi="Helvetica Neue" w:cstheme="minorHAnsi"/>
          <w:b/>
          <w:bCs/>
          <w:sz w:val="20"/>
          <w:szCs w:val="20"/>
        </w:rPr>
      </w:pPr>
      <w:r w:rsidRPr="00B5710F">
        <w:rPr>
          <w:rFonts w:ascii="Helvetica Neue" w:hAnsi="Helvetica Neue" w:cstheme="minorHAnsi"/>
          <w:b/>
          <w:bCs/>
          <w:sz w:val="20"/>
          <w:szCs w:val="20"/>
        </w:rPr>
        <w:t>ITP 270 Programming for Cybersecurity, Spring 2019, Woodbridge Campus</w:t>
      </w:r>
      <w:r>
        <w:rPr>
          <w:rFonts w:ascii="Helvetica Neue" w:hAnsi="Helvetica Neue" w:cstheme="minorHAnsi"/>
          <w:sz w:val="20"/>
          <w:szCs w:val="20"/>
        </w:rPr>
        <w:t>:</w:t>
      </w:r>
    </w:p>
    <w:p w14:paraId="39D45699" w14:textId="1B54F84D" w:rsidR="00567F04" w:rsidRPr="00697363" w:rsidRDefault="00737C64" w:rsidP="00697363">
      <w:pPr>
        <w:pStyle w:val="JobTitle"/>
        <w:tabs>
          <w:tab w:val="clear" w:pos="7560"/>
          <w:tab w:val="left" w:pos="7920"/>
        </w:tabs>
        <w:ind w:left="630"/>
        <w:rPr>
          <w:rFonts w:ascii="Helvetica Neue" w:hAnsi="Helvetica Neue" w:cstheme="minorHAnsi"/>
          <w:b w:val="0"/>
          <w:bCs/>
          <w:sz w:val="20"/>
          <w:szCs w:val="20"/>
        </w:rPr>
      </w:pPr>
      <w:r w:rsidRPr="00971D03">
        <w:rPr>
          <w:rFonts w:ascii="Helvetica Neue" w:hAnsi="Helvetica Neue" w:cstheme="minorHAnsi"/>
          <w:sz w:val="20"/>
          <w:szCs w:val="20"/>
        </w:rPr>
        <w:t>Adjunct Assistant Professor, Computer Science</w:t>
      </w:r>
      <w:r w:rsidR="00697363">
        <w:rPr>
          <w:rFonts w:ascii="Helvetica Neue" w:hAnsi="Helvetica Neue" w:cstheme="minorHAnsi"/>
          <w:sz w:val="20"/>
          <w:szCs w:val="20"/>
        </w:rPr>
        <w:t xml:space="preserve">: </w:t>
      </w:r>
    </w:p>
    <w:p w14:paraId="1B3AD927" w14:textId="77ABB538" w:rsidR="00567F04" w:rsidRPr="00567F04" w:rsidRDefault="00567F04" w:rsidP="00575F43">
      <w:pPr>
        <w:pStyle w:val="SpaceAfter"/>
        <w:numPr>
          <w:ilvl w:val="0"/>
          <w:numId w:val="12"/>
        </w:numPr>
        <w:tabs>
          <w:tab w:val="clear" w:pos="7560"/>
          <w:tab w:val="left" w:pos="7920"/>
        </w:tabs>
        <w:spacing w:after="0" w:line="240" w:lineRule="auto"/>
        <w:ind w:left="1080" w:right="-360"/>
        <w:rPr>
          <w:rFonts w:ascii="Helvetica Neue" w:hAnsi="Helvetica Neue" w:cstheme="minorHAnsi"/>
          <w:sz w:val="20"/>
          <w:szCs w:val="20"/>
        </w:rPr>
      </w:pPr>
      <w:r w:rsidRPr="00B5710F">
        <w:rPr>
          <w:rFonts w:ascii="Helvetica Neue" w:hAnsi="Helvetica Neue" w:cstheme="minorHAnsi"/>
          <w:b/>
          <w:bCs/>
          <w:sz w:val="20"/>
          <w:szCs w:val="20"/>
        </w:rPr>
        <w:t xml:space="preserve">CSC110 Introduction to Computing, </w:t>
      </w:r>
      <w:proofErr w:type="gramStart"/>
      <w:r w:rsidRPr="00B5710F">
        <w:rPr>
          <w:rFonts w:ascii="Helvetica Neue" w:hAnsi="Helvetica Neue" w:cstheme="minorHAnsi"/>
          <w:b/>
          <w:bCs/>
          <w:sz w:val="20"/>
          <w:szCs w:val="20"/>
        </w:rPr>
        <w:t>Fall</w:t>
      </w:r>
      <w:proofErr w:type="gramEnd"/>
      <w:r w:rsidRPr="00B5710F">
        <w:rPr>
          <w:rFonts w:ascii="Helvetica Neue" w:hAnsi="Helvetica Neue" w:cstheme="minorHAnsi"/>
          <w:b/>
          <w:bCs/>
          <w:sz w:val="20"/>
          <w:szCs w:val="20"/>
        </w:rPr>
        <w:t xml:space="preserve"> 2007, Loudoun Campus (Reston)</w:t>
      </w:r>
      <w:r w:rsidR="00B5710F">
        <w:rPr>
          <w:rFonts w:ascii="Helvetica Neue" w:hAnsi="Helvetica Neue" w:cstheme="minorHAnsi"/>
          <w:sz w:val="20"/>
          <w:szCs w:val="20"/>
        </w:rPr>
        <w:t xml:space="preserve">: </w:t>
      </w:r>
      <w:r w:rsidR="00B5710F" w:rsidRPr="00B5710F">
        <w:rPr>
          <w:rFonts w:ascii="Helvetica Neue" w:hAnsi="Helvetica Neue" w:cstheme="minorHAnsi"/>
          <w:sz w:val="20"/>
          <w:szCs w:val="20"/>
        </w:rPr>
        <w:t>Introduces problem solving through computer applications and via a programming language. Examines development of computers, social and ethical implications of computers, and properties of programming languages. Covers input, storage, data manipulation, software and hardware.</w:t>
      </w:r>
    </w:p>
    <w:p w14:paraId="24C4FF78" w14:textId="77777777" w:rsidR="006B61D9" w:rsidRPr="00971D03" w:rsidRDefault="006B61D9" w:rsidP="00842E5D">
      <w:pPr>
        <w:pStyle w:val="Location"/>
        <w:tabs>
          <w:tab w:val="left" w:pos="7920"/>
        </w:tabs>
        <w:rPr>
          <w:rFonts w:ascii="Helvetica Neue" w:hAnsi="Helvetica Neue" w:cstheme="minorHAnsi"/>
          <w:b/>
          <w:sz w:val="22"/>
        </w:rPr>
      </w:pPr>
      <w:r w:rsidRPr="00971D03">
        <w:rPr>
          <w:rFonts w:ascii="Helvetica Neue" w:hAnsi="Helvetica Neue" w:cstheme="minorHAnsi"/>
          <w:b/>
          <w:sz w:val="22"/>
        </w:rPr>
        <w:t>University of Maryland University College</w:t>
      </w:r>
    </w:p>
    <w:p w14:paraId="710A94C2" w14:textId="25C65E71" w:rsidR="00567F04" w:rsidRPr="00573D55" w:rsidRDefault="006B61D9" w:rsidP="00697363">
      <w:pPr>
        <w:pStyle w:val="JobTitle"/>
        <w:tabs>
          <w:tab w:val="clear" w:pos="7560"/>
          <w:tab w:val="left" w:pos="7920"/>
        </w:tabs>
        <w:ind w:left="630"/>
        <w:rPr>
          <w:rFonts w:ascii="Helvetica Neue" w:hAnsi="Helvetica Neue" w:cstheme="minorHAnsi"/>
          <w:b w:val="0"/>
          <w:bCs/>
          <w:sz w:val="20"/>
          <w:szCs w:val="20"/>
        </w:rPr>
      </w:pPr>
      <w:r w:rsidRPr="00971D03">
        <w:rPr>
          <w:rFonts w:ascii="Helvetica Neue" w:hAnsi="Helvetica Neue" w:cstheme="minorHAnsi"/>
          <w:sz w:val="20"/>
          <w:szCs w:val="20"/>
        </w:rPr>
        <w:t>Adjunct Faculty, Computer Studies</w:t>
      </w:r>
      <w:r w:rsidR="00697363">
        <w:rPr>
          <w:rFonts w:ascii="Helvetica Neue" w:hAnsi="Helvetica Neue" w:cstheme="minorHAnsi"/>
          <w:sz w:val="20"/>
          <w:szCs w:val="20"/>
        </w:rPr>
        <w:t xml:space="preserve">: </w:t>
      </w:r>
    </w:p>
    <w:p w14:paraId="17EF76BC" w14:textId="3E5DABD8" w:rsidR="00351293" w:rsidRPr="00567F04" w:rsidRDefault="00567F04" w:rsidP="00575F43">
      <w:pPr>
        <w:pStyle w:val="SpaceAfter"/>
        <w:numPr>
          <w:ilvl w:val="0"/>
          <w:numId w:val="12"/>
        </w:numPr>
        <w:tabs>
          <w:tab w:val="clear" w:pos="7560"/>
          <w:tab w:val="left" w:pos="7920"/>
        </w:tabs>
        <w:spacing w:after="0" w:line="240" w:lineRule="auto"/>
        <w:ind w:left="1080" w:right="-360"/>
        <w:rPr>
          <w:rFonts w:ascii="Helvetica Neue" w:hAnsi="Helvetica Neue" w:cstheme="minorHAnsi"/>
          <w:sz w:val="20"/>
          <w:szCs w:val="20"/>
        </w:rPr>
      </w:pPr>
      <w:r w:rsidRPr="00B5710F">
        <w:rPr>
          <w:rFonts w:ascii="Helvetica Neue" w:hAnsi="Helvetica Neue" w:cstheme="minorHAnsi"/>
          <w:b/>
          <w:bCs/>
          <w:sz w:val="20"/>
          <w:szCs w:val="20"/>
        </w:rPr>
        <w:t>CMST 385 Principles of Web Design and Technology</w:t>
      </w:r>
      <w:r w:rsidR="00B5710F">
        <w:rPr>
          <w:rFonts w:ascii="Helvetica Neue" w:hAnsi="Helvetica Neue" w:cstheme="minorHAnsi"/>
          <w:b/>
          <w:bCs/>
          <w:sz w:val="20"/>
          <w:szCs w:val="20"/>
        </w:rPr>
        <w:t>, Spring 2011,</w:t>
      </w:r>
      <w:r w:rsidRPr="00B5710F">
        <w:rPr>
          <w:rFonts w:ascii="Helvetica Neue" w:hAnsi="Helvetica Neue" w:cstheme="minorHAnsi"/>
          <w:b/>
          <w:bCs/>
          <w:sz w:val="20"/>
          <w:szCs w:val="20"/>
        </w:rPr>
        <w:t xml:space="preserve"> Online</w:t>
      </w:r>
      <w:r w:rsidR="00B5710F">
        <w:rPr>
          <w:rFonts w:ascii="Helvetica Neue" w:hAnsi="Helvetica Neue" w:cstheme="minorHAnsi"/>
          <w:sz w:val="20"/>
          <w:szCs w:val="20"/>
        </w:rPr>
        <w:t xml:space="preserve">: </w:t>
      </w:r>
      <w:r w:rsidR="00B5710F" w:rsidRPr="00B5710F">
        <w:rPr>
          <w:rFonts w:ascii="Helvetica Neue" w:hAnsi="Helvetica Neue" w:cstheme="minorHAnsi"/>
          <w:sz w:val="20"/>
          <w:szCs w:val="20"/>
        </w:rPr>
        <w:t>A study of HTML and Web page design, including Internet security measures and social, ethical, and legal issues related to the growth of the Internet. Topics include basic principles and protocols of the Internet, configuration and use of graphical Web browsers, application programs such as e-mail and searching and retrieving information on the World Wide Web, and the use of portals. Assignments include designing and publishing a Web page.</w:t>
      </w:r>
    </w:p>
    <w:p w14:paraId="58AABA1A" w14:textId="2825B919" w:rsidR="00516109" w:rsidRPr="00971D03" w:rsidRDefault="003645AB" w:rsidP="00842E5D">
      <w:pPr>
        <w:pStyle w:val="SectionHeading"/>
        <w:tabs>
          <w:tab w:val="left" w:pos="7920"/>
        </w:tabs>
        <w:rPr>
          <w:sz w:val="22"/>
        </w:rPr>
      </w:pPr>
      <w:r w:rsidRPr="00EE01EA">
        <w:rPr>
          <w:b/>
          <w:noProof/>
        </w:rPr>
        <mc:AlternateContent>
          <mc:Choice Requires="wps">
            <w:drawing>
              <wp:anchor distT="0" distB="0" distL="114300" distR="114300" simplePos="0" relativeHeight="251665408" behindDoc="0" locked="0" layoutInCell="1" allowOverlap="1" wp14:anchorId="169D8053" wp14:editId="3C7D12B0">
                <wp:simplePos x="0" y="0"/>
                <wp:positionH relativeFrom="column">
                  <wp:posOffset>0</wp:posOffset>
                </wp:positionH>
                <wp:positionV relativeFrom="paragraph">
                  <wp:posOffset>319405</wp:posOffset>
                </wp:positionV>
                <wp:extent cx="640080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F06B2"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15pt" to="7in,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" strokecolor="black [3213]" strokeweight=".5pt">
                <v:shadow on="t" color="black" opacity="24903f" origin=",.5" offset="0,.55556mm"/>
              </v:line>
            </w:pict>
          </mc:Fallback>
        </mc:AlternateContent>
      </w:r>
      <w:r w:rsidR="00516109" w:rsidRPr="00EE01EA">
        <w:rPr>
          <w:b/>
          <w:sz w:val="22"/>
        </w:rPr>
        <w:t>PROFESSIONAL</w:t>
      </w:r>
      <w:r w:rsidR="00516109" w:rsidRPr="00971D03">
        <w:rPr>
          <w:sz w:val="22"/>
        </w:rPr>
        <w:t xml:space="preserve"> </w:t>
      </w:r>
      <w:r w:rsidR="00516109" w:rsidRPr="00EE01EA">
        <w:rPr>
          <w:b/>
          <w:sz w:val="22"/>
        </w:rPr>
        <w:t>EXPERIENCE</w:t>
      </w:r>
      <w:r w:rsidR="001E00A1">
        <w:rPr>
          <w:b/>
          <w:sz w:val="22"/>
        </w:rPr>
        <w:t xml:space="preserve"> &amp; Clients</w:t>
      </w:r>
      <w:bookmarkStart w:id="0" w:name="_GoBack"/>
      <w:bookmarkEnd w:id="0"/>
    </w:p>
    <w:p w14:paraId="37B5E14A" w14:textId="37B5A232" w:rsidR="00243647" w:rsidRPr="001E00A1" w:rsidRDefault="001E00A1" w:rsidP="001E00A1">
      <w:pPr>
        <w:pStyle w:val="Location"/>
        <w:tabs>
          <w:tab w:val="left" w:pos="7920"/>
        </w:tabs>
        <w:rPr>
          <w:rFonts w:ascii="Helvetica Neue" w:hAnsi="Helvetica Neue" w:cstheme="minorHAnsi"/>
          <w:b/>
          <w:sz w:val="22"/>
        </w:rPr>
      </w:pPr>
      <w:r>
        <w:rPr>
          <w:rFonts w:ascii="Helvetica Neue" w:hAnsi="Helvetica Neue" w:cstheme="minorHAnsi"/>
          <w:b/>
          <w:sz w:val="22"/>
        </w:rPr>
        <w:t>Upon Request</w:t>
      </w:r>
    </w:p>
    <w:p w14:paraId="3B50C980" w14:textId="63E0875D" w:rsidR="00004115" w:rsidRPr="00971D03" w:rsidRDefault="00243647" w:rsidP="00842E5D">
      <w:pPr>
        <w:pStyle w:val="SectionHeading"/>
        <w:tabs>
          <w:tab w:val="left" w:pos="7920"/>
        </w:tabs>
        <w:rPr>
          <w:b/>
          <w:sz w:val="22"/>
        </w:rPr>
      </w:pPr>
      <w:r w:rsidRPr="00971D03">
        <w:rPr>
          <w:b/>
          <w:noProof/>
        </w:rPr>
        <mc:AlternateContent>
          <mc:Choice Requires="wps">
            <w:drawing>
              <wp:anchor distT="0" distB="0" distL="114300" distR="114300" simplePos="0" relativeHeight="251667456" behindDoc="0" locked="0" layoutInCell="1" allowOverlap="1" wp14:anchorId="3912189B" wp14:editId="09E0CA04">
                <wp:simplePos x="0" y="0"/>
                <wp:positionH relativeFrom="column">
                  <wp:posOffset>0</wp:posOffset>
                </wp:positionH>
                <wp:positionV relativeFrom="paragraph">
                  <wp:posOffset>300828</wp:posOffset>
                </wp:positionV>
                <wp:extent cx="6400800" cy="0"/>
                <wp:effectExtent l="25400" t="25400" r="38100" b="762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FEA2C"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7pt" to="7in,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" strokecolor="black [3213]" strokeweight=".5pt">
                <v:shadow on="t" color="black" opacity="24903f" origin=",.5" offset="0,.55556mm"/>
              </v:line>
            </w:pict>
          </mc:Fallback>
        </mc:AlternateContent>
      </w:r>
      <w:r w:rsidR="00004115" w:rsidRPr="00971D03">
        <w:rPr>
          <w:b/>
          <w:sz w:val="22"/>
        </w:rPr>
        <w:t>CERTIFICATIONS</w:t>
      </w:r>
    </w:p>
    <w:p w14:paraId="65830B7B" w14:textId="5BE6BE5F" w:rsidR="00004115" w:rsidRPr="00971D03" w:rsidRDefault="00697363" w:rsidP="00842E5D">
      <w:pPr>
        <w:pStyle w:val="JobTitle"/>
        <w:tabs>
          <w:tab w:val="clear" w:pos="7560"/>
          <w:tab w:val="left" w:pos="7920"/>
        </w:tabs>
        <w:rPr>
          <w:rFonts w:ascii="Helvetica Neue" w:hAnsi="Helvetica Neue" w:cstheme="minorHAnsi"/>
          <w:b w:val="0"/>
          <w:sz w:val="20"/>
          <w:szCs w:val="20"/>
        </w:rPr>
      </w:pPr>
      <w:r w:rsidRPr="00971D03">
        <w:rPr>
          <w:rFonts w:ascii="Helvetica Neue" w:hAnsi="Helvetica Neue" w:cstheme="minorHAnsi"/>
          <w:b w:val="0"/>
          <w:sz w:val="20"/>
          <w:szCs w:val="20"/>
        </w:rPr>
        <w:t>ISC (</w:t>
      </w:r>
      <w:r w:rsidR="00004115" w:rsidRPr="00971D03">
        <w:rPr>
          <w:rFonts w:ascii="Helvetica Neue" w:hAnsi="Helvetica Neue" w:cstheme="minorHAnsi"/>
          <w:b w:val="0"/>
          <w:sz w:val="20"/>
          <w:szCs w:val="20"/>
        </w:rPr>
        <w:t>2) Certified Information Sys</w:t>
      </w:r>
      <w:r w:rsidR="003645AB" w:rsidRPr="00971D03">
        <w:rPr>
          <w:rFonts w:ascii="Helvetica Neue" w:hAnsi="Helvetica Neue" w:cstheme="minorHAnsi"/>
          <w:b w:val="0"/>
          <w:sz w:val="20"/>
          <w:szCs w:val="20"/>
        </w:rPr>
        <w:t>tems Security Professional</w:t>
      </w:r>
      <w:r>
        <w:rPr>
          <w:rFonts w:ascii="Helvetica Neue" w:hAnsi="Helvetica Neue" w:cstheme="minorHAnsi"/>
          <w:b w:val="0"/>
          <w:sz w:val="20"/>
          <w:szCs w:val="20"/>
        </w:rPr>
        <w:t xml:space="preserve"> (CISSP)</w:t>
      </w:r>
      <w:r w:rsidR="003645AB" w:rsidRPr="00971D03">
        <w:rPr>
          <w:rFonts w:ascii="Helvetica Neue" w:hAnsi="Helvetica Neue" w:cstheme="minorHAnsi"/>
          <w:b w:val="0"/>
          <w:sz w:val="20"/>
          <w:szCs w:val="20"/>
        </w:rPr>
        <w:tab/>
      </w:r>
    </w:p>
    <w:p w14:paraId="3F489B49" w14:textId="3E221F33" w:rsidR="00697363" w:rsidRDefault="00697363" w:rsidP="00697363">
      <w:pPr>
        <w:pStyle w:val="JobTitle"/>
        <w:tabs>
          <w:tab w:val="clear" w:pos="7560"/>
          <w:tab w:val="left" w:pos="7920"/>
        </w:tabs>
        <w:rPr>
          <w:rFonts w:ascii="Helvetica Neue" w:hAnsi="Helvetica Neue" w:cstheme="minorHAnsi"/>
          <w:b w:val="0"/>
          <w:sz w:val="20"/>
          <w:szCs w:val="20"/>
        </w:rPr>
      </w:pPr>
      <w:r w:rsidRPr="00971D03">
        <w:rPr>
          <w:rFonts w:ascii="Helvetica Neue" w:hAnsi="Helvetica Neue" w:cstheme="minorHAnsi"/>
          <w:b w:val="0"/>
          <w:sz w:val="20"/>
          <w:szCs w:val="20"/>
        </w:rPr>
        <w:t>GIAC Intrusion Analyst (GCIA)</w:t>
      </w:r>
      <w:r>
        <w:rPr>
          <w:rFonts w:ascii="Helvetica Neue" w:hAnsi="Helvetica Neue" w:cstheme="minorHAnsi"/>
          <w:b w:val="0"/>
          <w:sz w:val="20"/>
          <w:szCs w:val="20"/>
        </w:rPr>
        <w:t xml:space="preserve"> - GOLD</w:t>
      </w:r>
      <w:r w:rsidRPr="00971D03">
        <w:rPr>
          <w:rFonts w:ascii="Helvetica Neue" w:hAnsi="Helvetica Neue" w:cstheme="minorHAnsi"/>
          <w:b w:val="0"/>
          <w:sz w:val="20"/>
          <w:szCs w:val="20"/>
        </w:rPr>
        <w:tab/>
      </w:r>
    </w:p>
    <w:p w14:paraId="0A146B48" w14:textId="3E13B574" w:rsidR="00697363" w:rsidRPr="00971D03" w:rsidRDefault="00697363" w:rsidP="00697363">
      <w:pPr>
        <w:pStyle w:val="JobTitle"/>
        <w:tabs>
          <w:tab w:val="clear" w:pos="7560"/>
          <w:tab w:val="left" w:pos="7920"/>
        </w:tabs>
        <w:rPr>
          <w:rFonts w:ascii="Helvetica Neue" w:hAnsi="Helvetica Neue" w:cstheme="minorHAnsi"/>
          <w:b w:val="0"/>
          <w:sz w:val="20"/>
          <w:szCs w:val="20"/>
        </w:rPr>
      </w:pPr>
      <w:r w:rsidRPr="00971D03">
        <w:rPr>
          <w:rFonts w:ascii="Helvetica Neue" w:hAnsi="Helvetica Neue" w:cstheme="minorHAnsi"/>
          <w:b w:val="0"/>
          <w:sz w:val="20"/>
          <w:szCs w:val="20"/>
        </w:rPr>
        <w:t>GIAC Incident Handler (GCIH)</w:t>
      </w:r>
      <w:r w:rsidRPr="00971D03">
        <w:rPr>
          <w:rFonts w:ascii="Helvetica Neue" w:hAnsi="Helvetica Neue" w:cstheme="minorHAnsi"/>
          <w:b w:val="0"/>
          <w:sz w:val="20"/>
          <w:szCs w:val="20"/>
        </w:rPr>
        <w:tab/>
      </w:r>
    </w:p>
    <w:p w14:paraId="6F5C61BF" w14:textId="1524F963" w:rsidR="00004115" w:rsidRPr="00971D03" w:rsidRDefault="00004115" w:rsidP="00842E5D">
      <w:pPr>
        <w:pStyle w:val="JobTitle"/>
        <w:tabs>
          <w:tab w:val="clear" w:pos="7560"/>
          <w:tab w:val="left" w:pos="7920"/>
        </w:tabs>
        <w:rPr>
          <w:rFonts w:ascii="Helvetica Neue" w:hAnsi="Helvetica Neue" w:cstheme="minorHAnsi"/>
          <w:b w:val="0"/>
          <w:sz w:val="20"/>
          <w:szCs w:val="20"/>
        </w:rPr>
      </w:pPr>
      <w:r w:rsidRPr="00971D03">
        <w:rPr>
          <w:rFonts w:ascii="Helvetica Neue" w:hAnsi="Helvetica Neue" w:cstheme="minorHAnsi"/>
          <w:b w:val="0"/>
          <w:sz w:val="20"/>
          <w:szCs w:val="20"/>
        </w:rPr>
        <w:t>GIAC Security Essentials (GSEC)</w:t>
      </w:r>
      <w:r w:rsidRPr="00971D03">
        <w:rPr>
          <w:rFonts w:ascii="Helvetica Neue" w:hAnsi="Helvetica Neue" w:cstheme="minorHAnsi"/>
          <w:b w:val="0"/>
          <w:sz w:val="20"/>
          <w:szCs w:val="20"/>
        </w:rPr>
        <w:tab/>
      </w:r>
    </w:p>
    <w:p w14:paraId="01AE3678" w14:textId="46800110" w:rsidR="00697363" w:rsidRPr="00971D03" w:rsidRDefault="00697363" w:rsidP="00697363">
      <w:pPr>
        <w:pStyle w:val="JobTitle"/>
        <w:tabs>
          <w:tab w:val="clear" w:pos="7560"/>
          <w:tab w:val="left" w:pos="7920"/>
        </w:tabs>
        <w:rPr>
          <w:rFonts w:ascii="Helvetica Neue" w:hAnsi="Helvetica Neue" w:cstheme="minorHAnsi"/>
          <w:b w:val="0"/>
          <w:sz w:val="20"/>
          <w:szCs w:val="20"/>
        </w:rPr>
      </w:pPr>
      <w:r w:rsidRPr="00971D03">
        <w:rPr>
          <w:rFonts w:ascii="Helvetica Neue" w:hAnsi="Helvetica Neue" w:cstheme="minorHAnsi"/>
          <w:b w:val="0"/>
          <w:sz w:val="20"/>
          <w:szCs w:val="20"/>
        </w:rPr>
        <w:t xml:space="preserve">COMPTIA Legacy </w:t>
      </w:r>
      <w:r>
        <w:rPr>
          <w:rFonts w:ascii="Helvetica Neue" w:hAnsi="Helvetica Neue" w:cstheme="minorHAnsi"/>
          <w:b w:val="0"/>
          <w:sz w:val="20"/>
          <w:szCs w:val="20"/>
        </w:rPr>
        <w:t xml:space="preserve">(GFE) </w:t>
      </w:r>
      <w:r w:rsidRPr="00971D03">
        <w:rPr>
          <w:rFonts w:ascii="Helvetica Neue" w:hAnsi="Helvetica Neue" w:cstheme="minorHAnsi"/>
          <w:b w:val="0"/>
          <w:sz w:val="20"/>
          <w:szCs w:val="20"/>
        </w:rPr>
        <w:t>Security+</w:t>
      </w:r>
      <w:r>
        <w:rPr>
          <w:rFonts w:ascii="Helvetica Neue" w:hAnsi="Helvetica Neue" w:cstheme="minorHAnsi"/>
          <w:b w:val="0"/>
          <w:sz w:val="20"/>
          <w:szCs w:val="20"/>
        </w:rPr>
        <w:t xml:space="preserve"> (Sec+)</w:t>
      </w:r>
      <w:r w:rsidRPr="00971D03">
        <w:rPr>
          <w:rFonts w:ascii="Helvetica Neue" w:hAnsi="Helvetica Neue" w:cstheme="minorHAnsi"/>
          <w:b w:val="0"/>
          <w:sz w:val="20"/>
          <w:szCs w:val="20"/>
        </w:rPr>
        <w:tab/>
      </w:r>
    </w:p>
    <w:p w14:paraId="3CEF9A64" w14:textId="5BE6B4D6" w:rsidR="00351293" w:rsidRPr="00971D03" w:rsidRDefault="001E00A1" w:rsidP="00842E5D">
      <w:pPr>
        <w:pStyle w:val="SectionHeading"/>
        <w:tabs>
          <w:tab w:val="left" w:pos="7920"/>
        </w:tabs>
        <w:rPr>
          <w:sz w:val="22"/>
        </w:rPr>
      </w:pPr>
      <w:r w:rsidRPr="00971D03">
        <w:rPr>
          <w:noProof/>
        </w:rPr>
        <w:lastRenderedPageBreak/>
        <mc:AlternateContent>
          <mc:Choice Requires="wps">
            <w:drawing>
              <wp:anchor distT="0" distB="0" distL="114300" distR="114300" simplePos="0" relativeHeight="251671552" behindDoc="0" locked="0" layoutInCell="1" allowOverlap="1" wp14:anchorId="62BD2114" wp14:editId="311A519E">
                <wp:simplePos x="0" y="0"/>
                <wp:positionH relativeFrom="column">
                  <wp:posOffset>0</wp:posOffset>
                </wp:positionH>
                <wp:positionV relativeFrom="paragraph">
                  <wp:posOffset>186852</wp:posOffset>
                </wp:positionV>
                <wp:extent cx="6400800" cy="0"/>
                <wp:effectExtent l="25400" t="25400" r="38100" b="76200"/>
                <wp:wrapNone/>
                <wp:docPr id="7" name="Straight Connector 7"/>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89436"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7pt" to="7in,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" strokecolor="black [3213]" strokeweight=".5pt">
                <v:shadow on="t" color="black" opacity="24903f" origin=",.5" offset="0,.55556mm"/>
              </v:line>
            </w:pict>
          </mc:Fallback>
        </mc:AlternateContent>
      </w:r>
      <w:sdt>
        <w:sdtPr>
          <w:rPr>
            <w:sz w:val="22"/>
          </w:rPr>
          <w:alias w:val="Publications and papers:"/>
          <w:tag w:val="Publications and papers:"/>
          <w:id w:val="-1570023977"/>
          <w:placeholder>
            <w:docPart w:val="6BABBB4FAB364012A3B31985EF5C2771"/>
          </w:placeholder>
          <w:temporary/>
          <w:showingPlcHdr/>
        </w:sdtPr>
        <w:sdtEndPr/>
        <w:sdtContent>
          <w:r w:rsidR="00847465" w:rsidRPr="00971D03">
            <w:rPr>
              <w:b/>
              <w:sz w:val="22"/>
            </w:rPr>
            <w:t>PUBLICATIONS AND PAPERS</w:t>
          </w:r>
        </w:sdtContent>
      </w:sdt>
    </w:p>
    <w:p w14:paraId="0844AD85" w14:textId="656B2E93" w:rsidR="00E05199" w:rsidRDefault="00E05199" w:rsidP="00992330">
      <w:pPr>
        <w:pStyle w:val="SpaceAfter"/>
        <w:tabs>
          <w:tab w:val="left" w:pos="7920"/>
        </w:tabs>
        <w:ind w:right="810"/>
        <w:rPr>
          <w:rFonts w:ascii="Helvetica Neue" w:hAnsi="Helvetica Neue" w:cstheme="minorHAnsi"/>
          <w:sz w:val="20"/>
          <w:szCs w:val="20"/>
        </w:rPr>
      </w:pPr>
      <w:r>
        <w:rPr>
          <w:rFonts w:ascii="Helvetica Neue" w:hAnsi="Helvetica Neue" w:cstheme="minorHAnsi"/>
          <w:sz w:val="20"/>
          <w:szCs w:val="20"/>
        </w:rPr>
        <w:t xml:space="preserve">Adams, J. K. (2019, September). </w:t>
      </w:r>
      <w:proofErr w:type="spellStart"/>
      <w:r w:rsidRPr="00E05199">
        <w:rPr>
          <w:rFonts w:ascii="Helvetica Neue" w:hAnsi="Helvetica Neue" w:cstheme="minorHAnsi"/>
          <w:sz w:val="20"/>
          <w:szCs w:val="20"/>
        </w:rPr>
        <w:t>WiFiCue</w:t>
      </w:r>
      <w:proofErr w:type="spellEnd"/>
      <w:r w:rsidRPr="00E05199">
        <w:rPr>
          <w:rFonts w:ascii="Helvetica Neue" w:hAnsi="Helvetica Neue" w:cstheme="minorHAnsi"/>
          <w:sz w:val="20"/>
          <w:szCs w:val="20"/>
        </w:rPr>
        <w:t>: Public Wireless Access Security Assessment Tool</w:t>
      </w:r>
      <w:r>
        <w:rPr>
          <w:rFonts w:ascii="Helvetica Neue" w:hAnsi="Helvetica Neue" w:cstheme="minorHAnsi"/>
          <w:sz w:val="20"/>
          <w:szCs w:val="20"/>
        </w:rPr>
        <w:t>. SANS Gold Paper (GCIA).</w:t>
      </w:r>
    </w:p>
    <w:p w14:paraId="3A04FCF0" w14:textId="7E27F49D" w:rsidR="00351293" w:rsidRPr="00C34922" w:rsidRDefault="00EE01EA" w:rsidP="00992330">
      <w:pPr>
        <w:pStyle w:val="SpaceAfter"/>
        <w:tabs>
          <w:tab w:val="left" w:pos="7920"/>
        </w:tabs>
        <w:ind w:right="810"/>
        <w:rPr>
          <w:rFonts w:ascii="Helvetica Neue" w:hAnsi="Helvetica Neue" w:cstheme="minorHAnsi"/>
          <w:sz w:val="20"/>
          <w:szCs w:val="20"/>
        </w:rPr>
      </w:pPr>
      <w:r w:rsidRPr="00C34922">
        <w:rPr>
          <w:rFonts w:ascii="Helvetica Neue" w:hAnsi="Helvetica Neue" w:cstheme="minorHAnsi"/>
          <w:sz w:val="20"/>
          <w:szCs w:val="20"/>
        </w:rPr>
        <w:t>Adams, J. K. (2006, April). A service-centric approach to a parameterized RBAC service. In </w:t>
      </w:r>
      <w:r w:rsidRPr="00C34922">
        <w:rPr>
          <w:rFonts w:ascii="Helvetica Neue" w:hAnsi="Helvetica Neue" w:cstheme="minorHAnsi"/>
          <w:iCs/>
          <w:sz w:val="20"/>
          <w:szCs w:val="20"/>
        </w:rPr>
        <w:t>Proceedings of the 5th WSEAS international conference on Applied computer science</w:t>
      </w:r>
      <w:r w:rsidR="00E05199">
        <w:rPr>
          <w:rFonts w:ascii="Helvetica Neue" w:hAnsi="Helvetica Neue" w:cstheme="minorHAnsi"/>
          <w:iCs/>
          <w:sz w:val="20"/>
          <w:szCs w:val="20"/>
        </w:rPr>
        <w:t xml:space="preserve"> </w:t>
      </w:r>
      <w:r w:rsidRPr="00C34922">
        <w:rPr>
          <w:rFonts w:ascii="Helvetica Neue" w:hAnsi="Helvetica Neue" w:cstheme="minorHAnsi"/>
          <w:sz w:val="20"/>
          <w:szCs w:val="20"/>
        </w:rPr>
        <w:t>(pp. 1050-1055). World Scientific and Engineering Academy and Society (WSEAS).</w:t>
      </w:r>
      <w:r w:rsidR="00115D44" w:rsidRPr="00C34922">
        <w:rPr>
          <w:rFonts w:ascii="Helvetica Neue" w:hAnsi="Helvetica Neue" w:cstheme="minorHAnsi"/>
          <w:sz w:val="20"/>
          <w:szCs w:val="20"/>
        </w:rPr>
        <w:tab/>
      </w:r>
    </w:p>
    <w:p w14:paraId="7B2482F2" w14:textId="33D9CF73" w:rsidR="00351293" w:rsidRPr="00C34922" w:rsidRDefault="00992330" w:rsidP="00992330">
      <w:pPr>
        <w:pStyle w:val="SpaceAfter"/>
        <w:tabs>
          <w:tab w:val="left" w:pos="7920"/>
        </w:tabs>
        <w:ind w:right="810"/>
        <w:rPr>
          <w:rFonts w:ascii="Helvetica Neue" w:hAnsi="Helvetica Neue" w:cstheme="minorHAnsi"/>
          <w:sz w:val="20"/>
          <w:szCs w:val="20"/>
        </w:rPr>
      </w:pPr>
      <w:r w:rsidRPr="00C34922">
        <w:rPr>
          <w:rFonts w:ascii="Helvetica Neue" w:hAnsi="Helvetica Neue" w:cstheme="minorHAnsi"/>
          <w:sz w:val="20"/>
          <w:szCs w:val="20"/>
        </w:rPr>
        <w:t xml:space="preserve">Adams, J. K., &amp; Bristow, B. N. (2006). Access Control for Hierarchical Joint-Tenancy. </w:t>
      </w:r>
      <w:r w:rsidRPr="00C34922">
        <w:rPr>
          <w:rFonts w:ascii="Helvetica Neue" w:hAnsi="Helvetica Neue" w:cstheme="minorHAnsi"/>
          <w:iCs/>
          <w:sz w:val="20"/>
          <w:szCs w:val="20"/>
        </w:rPr>
        <w:t>WSEAS Transactions on Computers</w:t>
      </w:r>
      <w:r w:rsidRPr="00C34922">
        <w:rPr>
          <w:rFonts w:ascii="Helvetica Neue" w:hAnsi="Helvetica Neue" w:cstheme="minorHAnsi"/>
          <w:sz w:val="20"/>
          <w:szCs w:val="20"/>
        </w:rPr>
        <w:t>, </w:t>
      </w:r>
      <w:r w:rsidRPr="00C34922">
        <w:rPr>
          <w:rFonts w:ascii="Helvetica Neue" w:hAnsi="Helvetica Neue" w:cstheme="minorHAnsi"/>
          <w:iCs/>
          <w:sz w:val="20"/>
          <w:szCs w:val="20"/>
        </w:rPr>
        <w:t>5</w:t>
      </w:r>
      <w:r w:rsidRPr="00C34922">
        <w:rPr>
          <w:rFonts w:ascii="Helvetica Neue" w:hAnsi="Helvetica Neue" w:cstheme="minorHAnsi"/>
          <w:sz w:val="20"/>
          <w:szCs w:val="20"/>
        </w:rPr>
        <w:t>(6), 1313-1318.</w:t>
      </w:r>
    </w:p>
    <w:p w14:paraId="7E9A9E37" w14:textId="77777777" w:rsidR="00797242" w:rsidRDefault="003645AB" w:rsidP="00797242">
      <w:pPr>
        <w:pStyle w:val="SectionHeading"/>
        <w:rPr>
          <w:sz w:val="22"/>
        </w:rPr>
      </w:pPr>
      <w:r w:rsidRPr="00797242">
        <w:rPr>
          <w:b/>
          <w:noProof/>
        </w:rPr>
        <mc:AlternateContent>
          <mc:Choice Requires="wps">
            <w:drawing>
              <wp:anchor distT="0" distB="0" distL="114300" distR="114300" simplePos="0" relativeHeight="251673600" behindDoc="0" locked="0" layoutInCell="1" allowOverlap="1" wp14:anchorId="1362BEC6" wp14:editId="4E3D6ACD">
                <wp:simplePos x="0" y="0"/>
                <wp:positionH relativeFrom="column">
                  <wp:posOffset>0</wp:posOffset>
                </wp:positionH>
                <wp:positionV relativeFrom="paragraph">
                  <wp:posOffset>233045</wp:posOffset>
                </wp:positionV>
                <wp:extent cx="64008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63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83207"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5pt" to="7in,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" strokecolor="black [3213]" strokeweight=".5pt">
                <v:shadow on="t" color="black" opacity="24903f" origin=",.5" offset="0,.55556mm"/>
              </v:line>
            </w:pict>
          </mc:Fallback>
        </mc:AlternateContent>
      </w:r>
      <w:r w:rsidR="00797242" w:rsidRPr="00797242">
        <w:rPr>
          <w:b/>
          <w:sz w:val="22"/>
        </w:rPr>
        <w:t>Technical</w:t>
      </w:r>
      <w:r w:rsidR="00797242">
        <w:rPr>
          <w:sz w:val="22"/>
        </w:rPr>
        <w:t xml:space="preserve"> </w:t>
      </w:r>
      <w:r w:rsidR="00797242" w:rsidRPr="00797242">
        <w:rPr>
          <w:b/>
          <w:sz w:val="22"/>
        </w:rPr>
        <w:t>Skills</w:t>
      </w:r>
    </w:p>
    <w:p w14:paraId="436FAE80" w14:textId="60B5F786" w:rsidR="00BF0CAD" w:rsidRDefault="00BF0CAD" w:rsidP="00797242">
      <w:pPr>
        <w:pStyle w:val="NormalBodyText"/>
        <w:rPr>
          <w:rFonts w:ascii="Helvetica Neue" w:hAnsi="Helvetica Neue"/>
          <w:sz w:val="20"/>
          <w:szCs w:val="20"/>
        </w:rPr>
      </w:pPr>
      <w:r>
        <w:rPr>
          <w:rFonts w:ascii="Helvetica Neue" w:hAnsi="Helvetica Neue"/>
          <w:sz w:val="20"/>
          <w:szCs w:val="20"/>
        </w:rPr>
        <w:t xml:space="preserve">Programming: Python, Perl, Java, </w:t>
      </w:r>
      <w:r w:rsidR="003E09E4">
        <w:rPr>
          <w:rFonts w:ascii="Helvetica Neue" w:hAnsi="Helvetica Neue"/>
          <w:sz w:val="20"/>
          <w:szCs w:val="20"/>
        </w:rPr>
        <w:t xml:space="preserve">NodeJS, </w:t>
      </w:r>
      <w:r>
        <w:rPr>
          <w:rFonts w:ascii="Helvetica Neue" w:hAnsi="Helvetica Neue"/>
          <w:sz w:val="20"/>
          <w:szCs w:val="20"/>
        </w:rPr>
        <w:t xml:space="preserve">C, C++, </w:t>
      </w:r>
      <w:proofErr w:type="spellStart"/>
      <w:r>
        <w:rPr>
          <w:rFonts w:ascii="Helvetica Neue" w:hAnsi="Helvetica Neue"/>
          <w:sz w:val="20"/>
          <w:szCs w:val="20"/>
        </w:rPr>
        <w:t>etc</w:t>
      </w:r>
      <w:proofErr w:type="spellEnd"/>
      <w:r w:rsidR="00697363">
        <w:rPr>
          <w:rFonts w:ascii="Helvetica Neue" w:hAnsi="Helvetica Neue"/>
          <w:sz w:val="20"/>
          <w:szCs w:val="20"/>
        </w:rPr>
        <w:t xml:space="preserve"> | </w:t>
      </w:r>
      <w:r>
        <w:rPr>
          <w:rFonts w:ascii="Helvetica Neue" w:hAnsi="Helvetica Neue"/>
          <w:sz w:val="20"/>
          <w:szCs w:val="20"/>
        </w:rPr>
        <w:t xml:space="preserve">Databases: Oracle, Sybase, MySQL, </w:t>
      </w:r>
      <w:proofErr w:type="spellStart"/>
      <w:r>
        <w:rPr>
          <w:rFonts w:ascii="Helvetica Neue" w:hAnsi="Helvetica Neue"/>
          <w:sz w:val="20"/>
          <w:szCs w:val="20"/>
        </w:rPr>
        <w:t>PostGres</w:t>
      </w:r>
      <w:proofErr w:type="spellEnd"/>
      <w:r w:rsidR="00697363">
        <w:rPr>
          <w:rFonts w:ascii="Helvetica Neue" w:hAnsi="Helvetica Neue"/>
          <w:sz w:val="20"/>
          <w:szCs w:val="20"/>
        </w:rPr>
        <w:t xml:space="preserve"> |</w:t>
      </w:r>
    </w:p>
    <w:p w14:paraId="5DD6BA99" w14:textId="6E186316" w:rsidR="006B61D9" w:rsidRPr="00A94B50" w:rsidRDefault="003E09E4" w:rsidP="00A94B50">
      <w:pPr>
        <w:pStyle w:val="NormalBodyText"/>
        <w:rPr>
          <w:rFonts w:ascii="Helvetica Neue" w:hAnsi="Helvetica Neue"/>
          <w:sz w:val="20"/>
          <w:szCs w:val="20"/>
        </w:rPr>
      </w:pPr>
      <w:r>
        <w:rPr>
          <w:rFonts w:ascii="Helvetica Neue" w:hAnsi="Helvetica Neue"/>
          <w:sz w:val="20"/>
          <w:szCs w:val="20"/>
        </w:rPr>
        <w:t xml:space="preserve">Development Environments: </w:t>
      </w:r>
      <w:r w:rsidR="00754BD9">
        <w:rPr>
          <w:rFonts w:ascii="Helvetica Neue" w:hAnsi="Helvetica Neue"/>
          <w:sz w:val="20"/>
          <w:szCs w:val="20"/>
        </w:rPr>
        <w:t xml:space="preserve">Android Studio, </w:t>
      </w:r>
      <w:r>
        <w:rPr>
          <w:rFonts w:ascii="Helvetica Neue" w:hAnsi="Helvetica Neue"/>
          <w:sz w:val="20"/>
          <w:szCs w:val="20"/>
        </w:rPr>
        <w:t xml:space="preserve">Visual Studio Code, PyCharm, Postman, </w:t>
      </w:r>
      <w:proofErr w:type="spellStart"/>
      <w:r>
        <w:rPr>
          <w:rFonts w:ascii="Helvetica Neue" w:hAnsi="Helvetica Neue"/>
          <w:sz w:val="20"/>
          <w:szCs w:val="20"/>
        </w:rPr>
        <w:t>etc</w:t>
      </w:r>
      <w:proofErr w:type="spellEnd"/>
      <w:r w:rsidR="00697363">
        <w:rPr>
          <w:rFonts w:ascii="Helvetica Neue" w:hAnsi="Helvetica Neue"/>
          <w:sz w:val="20"/>
          <w:szCs w:val="20"/>
        </w:rPr>
        <w:t xml:space="preserve"> | Clouds: Amazon/Azure</w:t>
      </w:r>
      <w:r w:rsidR="00754BD9">
        <w:rPr>
          <w:rFonts w:ascii="Helvetica Neue" w:hAnsi="Helvetica Neue"/>
          <w:sz w:val="20"/>
          <w:szCs w:val="20"/>
        </w:rPr>
        <w:t xml:space="preserve"> | IDS/IPS: Snort, Bro | Tools: NMAP, </w:t>
      </w:r>
      <w:proofErr w:type="spellStart"/>
      <w:r w:rsidR="00754BD9">
        <w:rPr>
          <w:rFonts w:ascii="Helvetica Neue" w:hAnsi="Helvetica Neue"/>
          <w:sz w:val="20"/>
          <w:szCs w:val="20"/>
        </w:rPr>
        <w:t>TCPDump</w:t>
      </w:r>
      <w:proofErr w:type="spellEnd"/>
      <w:r w:rsidR="00754BD9">
        <w:rPr>
          <w:rFonts w:ascii="Helvetica Neue" w:hAnsi="Helvetica Neue"/>
          <w:sz w:val="20"/>
          <w:szCs w:val="20"/>
        </w:rPr>
        <w:t xml:space="preserve">, Wireshark, </w:t>
      </w:r>
      <w:proofErr w:type="spellStart"/>
      <w:r w:rsidR="00754BD9">
        <w:rPr>
          <w:rFonts w:ascii="Helvetica Neue" w:hAnsi="Helvetica Neue"/>
          <w:sz w:val="20"/>
          <w:szCs w:val="20"/>
        </w:rPr>
        <w:t>MetaSploit</w:t>
      </w:r>
      <w:proofErr w:type="spellEnd"/>
      <w:r w:rsidR="00754BD9">
        <w:rPr>
          <w:rFonts w:ascii="Helvetica Neue" w:hAnsi="Helvetica Neue"/>
          <w:sz w:val="20"/>
          <w:szCs w:val="20"/>
        </w:rPr>
        <w:t>, Nessus, Kali Linux</w:t>
      </w:r>
    </w:p>
    <w:sectPr w:rsidR="006B61D9" w:rsidRPr="00A94B50" w:rsidSect="00870939">
      <w:headerReference w:type="default" r:id="rId8"/>
      <w:footerReference w:type="default" r:id="rId9"/>
      <w:footerReference w:type="first" r:id="rId10"/>
      <w:pgSz w:w="12240" w:h="15840"/>
      <w:pgMar w:top="90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27AEF" w14:textId="77777777" w:rsidR="004B6100" w:rsidRDefault="004B6100">
      <w:pPr>
        <w:spacing w:line="240" w:lineRule="auto"/>
      </w:pPr>
      <w:r>
        <w:separator/>
      </w:r>
    </w:p>
  </w:endnote>
  <w:endnote w:type="continuationSeparator" w:id="0">
    <w:p w14:paraId="658E0908" w14:textId="77777777" w:rsidR="004B6100" w:rsidRDefault="004B6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1C8E7" w14:textId="1250912E" w:rsidR="00A52C21" w:rsidRDefault="006330C8" w:rsidP="006330C8">
    <w:pPr>
      <w:pStyle w:val="Footer"/>
      <w:jc w:val="center"/>
    </w:pPr>
    <w:r>
      <w:t>ka127001@gmail.com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B68B8" w14:textId="2D347C68" w:rsidR="00A52C21" w:rsidRDefault="006330C8" w:rsidP="006330C8">
    <w:pPr>
      <w:pStyle w:val="Footer"/>
      <w:jc w:val="center"/>
    </w:pPr>
    <w:r>
      <w:t>ka127001@gmail.com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78FC3" w14:textId="77777777" w:rsidR="004B6100" w:rsidRDefault="004B6100">
      <w:pPr>
        <w:spacing w:line="240" w:lineRule="auto"/>
      </w:pPr>
      <w:r>
        <w:separator/>
      </w:r>
    </w:p>
  </w:footnote>
  <w:footnote w:type="continuationSeparator" w:id="0">
    <w:p w14:paraId="5B26513E" w14:textId="77777777" w:rsidR="004B6100" w:rsidRDefault="004B6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8073" w14:textId="01627C7B" w:rsidR="00A52C21" w:rsidRDefault="004B6100">
    <w:pPr>
      <w:pStyle w:val="YourName"/>
    </w:pPr>
    <w:sdt>
      <w:sdtPr>
        <w:alias w:val="Your name:"/>
        <w:tag w:val="Your name:"/>
        <w:id w:val="1763177383"/>
        <w:placeholder>
          <w:docPart w:val="BDD746F899624E20B55B50562D387C63"/>
        </w:placeholder>
        <w:dataBinding w:prefixMappings="xmlns:ns0='http://schemas.openxmlformats.org/package/2006/metadata/core-properties' xmlns:ns1='http://purl.org/dc/elements/1.1/'" w:xpath="/ns0:coreProperties[1]/ns1:creator[1]" w:storeItemID="{6C3C8BC8-F283-45AE-878A-BAB7291924A1}"/>
        <w:text/>
      </w:sdtPr>
      <w:sdtEndPr/>
      <w:sdtContent>
        <w:r w:rsidR="00573D55">
          <w:t>jonathan k. adams</w:t>
        </w:r>
      </w:sdtContent>
    </w:sdt>
    <w:r w:rsidR="00A52C21">
      <w:tab/>
      <w:t xml:space="preserve">Page </w:t>
    </w:r>
    <w:r w:rsidR="00A52C21">
      <w:rPr>
        <w:noProof/>
      </w:rPr>
      <w:fldChar w:fldCharType="begin"/>
    </w:r>
    <w:r w:rsidR="00A52C21">
      <w:rPr>
        <w:noProof/>
      </w:rPr>
      <w:instrText xml:space="preserve"> PAGE   \* MERGEFORMAT </w:instrText>
    </w:r>
    <w:r w:rsidR="00A52C21">
      <w:rPr>
        <w:noProof/>
      </w:rPr>
      <w:fldChar w:fldCharType="separate"/>
    </w:r>
    <w:r w:rsidR="00C34922">
      <w:rPr>
        <w:noProof/>
      </w:rPr>
      <w:t>2</w:t>
    </w:r>
    <w:r w:rsidR="00A52C2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E2FD8"/>
    <w:multiLevelType w:val="hybridMultilevel"/>
    <w:tmpl w:val="512C540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69A52AFD"/>
    <w:multiLevelType w:val="hybridMultilevel"/>
    <w:tmpl w:val="9BBE736E"/>
    <w:lvl w:ilvl="0" w:tplc="32986D9C">
      <w:start w:val="4727"/>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D9"/>
    <w:rsid w:val="00004115"/>
    <w:rsid w:val="00032A20"/>
    <w:rsid w:val="000473E6"/>
    <w:rsid w:val="00060A0D"/>
    <w:rsid w:val="000D5D58"/>
    <w:rsid w:val="000F572D"/>
    <w:rsid w:val="00115D44"/>
    <w:rsid w:val="001219C5"/>
    <w:rsid w:val="0013461D"/>
    <w:rsid w:val="001366D7"/>
    <w:rsid w:val="001A3F4D"/>
    <w:rsid w:val="001E00A1"/>
    <w:rsid w:val="001E6FD8"/>
    <w:rsid w:val="00212AD0"/>
    <w:rsid w:val="00212DF9"/>
    <w:rsid w:val="00226282"/>
    <w:rsid w:val="00243647"/>
    <w:rsid w:val="002820CC"/>
    <w:rsid w:val="002A4042"/>
    <w:rsid w:val="003164AB"/>
    <w:rsid w:val="00332342"/>
    <w:rsid w:val="00351293"/>
    <w:rsid w:val="003645AB"/>
    <w:rsid w:val="00394CA0"/>
    <w:rsid w:val="003E09E4"/>
    <w:rsid w:val="003F2811"/>
    <w:rsid w:val="004B6100"/>
    <w:rsid w:val="004C0619"/>
    <w:rsid w:val="004F11D7"/>
    <w:rsid w:val="00516109"/>
    <w:rsid w:val="005370C9"/>
    <w:rsid w:val="00567F04"/>
    <w:rsid w:val="00573D55"/>
    <w:rsid w:val="00575F43"/>
    <w:rsid w:val="005B5E8B"/>
    <w:rsid w:val="006243F7"/>
    <w:rsid w:val="006330C8"/>
    <w:rsid w:val="00697363"/>
    <w:rsid w:val="006B61D9"/>
    <w:rsid w:val="006D3943"/>
    <w:rsid w:val="00737C64"/>
    <w:rsid w:val="00740ED8"/>
    <w:rsid w:val="00754BD9"/>
    <w:rsid w:val="00797242"/>
    <w:rsid w:val="007A6A6D"/>
    <w:rsid w:val="007C0B73"/>
    <w:rsid w:val="00823B8D"/>
    <w:rsid w:val="008426AA"/>
    <w:rsid w:val="00842E5D"/>
    <w:rsid w:val="00847465"/>
    <w:rsid w:val="00870939"/>
    <w:rsid w:val="008C3BBE"/>
    <w:rsid w:val="009364BB"/>
    <w:rsid w:val="0096494E"/>
    <w:rsid w:val="00971D03"/>
    <w:rsid w:val="009908C6"/>
    <w:rsid w:val="00992330"/>
    <w:rsid w:val="00992C80"/>
    <w:rsid w:val="009C4851"/>
    <w:rsid w:val="009C61DF"/>
    <w:rsid w:val="00A45BAB"/>
    <w:rsid w:val="00A52C21"/>
    <w:rsid w:val="00A94B50"/>
    <w:rsid w:val="00AA7443"/>
    <w:rsid w:val="00AC60B7"/>
    <w:rsid w:val="00AD6B39"/>
    <w:rsid w:val="00B5475F"/>
    <w:rsid w:val="00B5710F"/>
    <w:rsid w:val="00B70E24"/>
    <w:rsid w:val="00BF0CAD"/>
    <w:rsid w:val="00BF6A8E"/>
    <w:rsid w:val="00C34922"/>
    <w:rsid w:val="00C72945"/>
    <w:rsid w:val="00C75B13"/>
    <w:rsid w:val="00CC1A5B"/>
    <w:rsid w:val="00CE63CE"/>
    <w:rsid w:val="00D67051"/>
    <w:rsid w:val="00E008E2"/>
    <w:rsid w:val="00E05199"/>
    <w:rsid w:val="00E2703C"/>
    <w:rsid w:val="00EE01EA"/>
    <w:rsid w:val="00EF31B1"/>
    <w:rsid w:val="00F37F16"/>
    <w:rsid w:val="00F67425"/>
    <w:rsid w:val="00FD7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8AD242C"/>
  <w15:docId w15:val="{69679B42-2533-432E-843F-C3E29F3F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semiHidden/>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rsid w:val="00797242"/>
    <w:pPr>
      <w:spacing w:before="240" w:after="40"/>
      <w:ind w:left="270" w:hanging="270"/>
      <w:outlineLvl w:val="1"/>
    </w:pPr>
    <w:rPr>
      <w:rFonts w:ascii="Helvetica Neue" w:hAnsi="Helvetica Neue" w:cstheme="minorHAnsi"/>
      <w:i/>
      <w:caps/>
      <w:color w:val="000000" w:themeColor="text1"/>
      <w:spacing w:val="10"/>
      <w:sz w:val="20"/>
      <w:szCs w:val="2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9908C6"/>
    <w:rPr>
      <w:color w:val="0000FF" w:themeColor="hyperlink"/>
      <w:u w:val="single"/>
    </w:rPr>
  </w:style>
  <w:style w:type="character" w:styleId="UnresolvedMention">
    <w:name w:val="Unresolved Mention"/>
    <w:basedOn w:val="DefaultParagraphFont"/>
    <w:uiPriority w:val="99"/>
    <w:semiHidden/>
    <w:unhideWhenUsed/>
    <w:rsid w:val="0069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185990">
      <w:bodyDiv w:val="1"/>
      <w:marLeft w:val="0"/>
      <w:marRight w:val="0"/>
      <w:marTop w:val="0"/>
      <w:marBottom w:val="0"/>
      <w:divBdr>
        <w:top w:val="none" w:sz="0" w:space="0" w:color="auto"/>
        <w:left w:val="none" w:sz="0" w:space="0" w:color="auto"/>
        <w:bottom w:val="none" w:sz="0" w:space="0" w:color="auto"/>
        <w:right w:val="none" w:sz="0" w:space="0" w:color="auto"/>
      </w:divBdr>
    </w:div>
    <w:div w:id="692921250">
      <w:bodyDiv w:val="1"/>
      <w:marLeft w:val="0"/>
      <w:marRight w:val="0"/>
      <w:marTop w:val="0"/>
      <w:marBottom w:val="0"/>
      <w:divBdr>
        <w:top w:val="none" w:sz="0" w:space="0" w:color="auto"/>
        <w:left w:val="none" w:sz="0" w:space="0" w:color="auto"/>
        <w:bottom w:val="none" w:sz="0" w:space="0" w:color="auto"/>
        <w:right w:val="none" w:sz="0" w:space="0" w:color="auto"/>
      </w:divBdr>
    </w:div>
    <w:div w:id="1022242408">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962107832">
      <w:bodyDiv w:val="1"/>
      <w:marLeft w:val="0"/>
      <w:marRight w:val="0"/>
      <w:marTop w:val="0"/>
      <w:marBottom w:val="0"/>
      <w:divBdr>
        <w:top w:val="none" w:sz="0" w:space="0" w:color="auto"/>
        <w:left w:val="none" w:sz="0" w:space="0" w:color="auto"/>
        <w:bottom w:val="none" w:sz="0" w:space="0" w:color="auto"/>
        <w:right w:val="none" w:sz="0" w:space="0" w:color="auto"/>
      </w:divBdr>
    </w:div>
    <w:div w:id="2125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FCAD46DB594AD187458063B6A78B43"/>
        <w:category>
          <w:name w:val="General"/>
          <w:gallery w:val="placeholder"/>
        </w:category>
        <w:types>
          <w:type w:val="bbPlcHdr"/>
        </w:types>
        <w:behaviors>
          <w:behavior w:val="content"/>
        </w:behaviors>
        <w:guid w:val="{1AA9E011-86A4-4A04-98F5-A11A8A51B7F4}"/>
      </w:docPartPr>
      <w:docPartBody>
        <w:p w:rsidR="00D0516F" w:rsidRDefault="00401D30">
          <w:pPr>
            <w:pStyle w:val="BBFCAD46DB594AD187458063B6A78B43"/>
          </w:pPr>
          <w:r>
            <w:t>your name</w:t>
          </w:r>
        </w:p>
      </w:docPartBody>
    </w:docPart>
    <w:docPart>
      <w:docPartPr>
        <w:name w:val="4D984DFE1F654EE59368547702328949"/>
        <w:category>
          <w:name w:val="General"/>
          <w:gallery w:val="placeholder"/>
        </w:category>
        <w:types>
          <w:type w:val="bbPlcHdr"/>
        </w:types>
        <w:behaviors>
          <w:behavior w:val="content"/>
        </w:behaviors>
        <w:guid w:val="{305A3C56-A1FD-469D-8EAE-8EE119861ACD}"/>
      </w:docPartPr>
      <w:docPartBody>
        <w:p w:rsidR="00D0516F" w:rsidRDefault="00401D30">
          <w:pPr>
            <w:pStyle w:val="4D984DFE1F654EE59368547702328949"/>
          </w:pPr>
          <w:r>
            <w:t>TEACHING EXPERIENCE</w:t>
          </w:r>
        </w:p>
      </w:docPartBody>
    </w:docPart>
    <w:docPart>
      <w:docPartPr>
        <w:name w:val="6BABBB4FAB364012A3B31985EF5C2771"/>
        <w:category>
          <w:name w:val="General"/>
          <w:gallery w:val="placeholder"/>
        </w:category>
        <w:types>
          <w:type w:val="bbPlcHdr"/>
        </w:types>
        <w:behaviors>
          <w:behavior w:val="content"/>
        </w:behaviors>
        <w:guid w:val="{BCC69919-86CA-4B84-9801-8E4D01CACF03}"/>
      </w:docPartPr>
      <w:docPartBody>
        <w:p w:rsidR="00D0516F" w:rsidRDefault="00401D30">
          <w:pPr>
            <w:pStyle w:val="6BABBB4FAB364012A3B31985EF5C2771"/>
          </w:pPr>
          <w:r>
            <w:t>PUBLICATIONS AND PAPERS</w:t>
          </w:r>
        </w:p>
      </w:docPartBody>
    </w:docPart>
    <w:docPart>
      <w:docPartPr>
        <w:name w:val="BDD746F899624E20B55B50562D387C63"/>
        <w:category>
          <w:name w:val="General"/>
          <w:gallery w:val="placeholder"/>
        </w:category>
        <w:types>
          <w:type w:val="bbPlcHdr"/>
        </w:types>
        <w:behaviors>
          <w:behavior w:val="content"/>
        </w:behaviors>
        <w:guid w:val="{9E8190F9-F7F6-4599-A0E1-28E019D2E890}"/>
      </w:docPartPr>
      <w:docPartBody>
        <w:p w:rsidR="00D0516F" w:rsidRDefault="00401D30">
          <w:pPr>
            <w:pStyle w:val="BDD746F899624E20B55B50562D387C63"/>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F41"/>
    <w:rsid w:val="002F3C2B"/>
    <w:rsid w:val="00401D30"/>
    <w:rsid w:val="005F319E"/>
    <w:rsid w:val="006D6220"/>
    <w:rsid w:val="00BD6F41"/>
    <w:rsid w:val="00D0516F"/>
    <w:rsid w:val="00DC21A1"/>
    <w:rsid w:val="00E61D4F"/>
    <w:rsid w:val="00FC770E"/>
    <w:rsid w:val="00FD5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CAD46DB594AD187458063B6A78B43">
    <w:name w:val="BBFCAD46DB594AD187458063B6A78B43"/>
  </w:style>
  <w:style w:type="paragraph" w:customStyle="1" w:styleId="4C79A79781424E57BFB83915200E2493">
    <w:name w:val="4C79A79781424E57BFB83915200E2493"/>
  </w:style>
  <w:style w:type="paragraph" w:customStyle="1" w:styleId="7591881C505A4A26B9AA053C0E398114">
    <w:name w:val="7591881C505A4A26B9AA053C0E398114"/>
  </w:style>
  <w:style w:type="paragraph" w:customStyle="1" w:styleId="FFD2828C8AD646AC96E8C6C684573164">
    <w:name w:val="FFD2828C8AD646AC96E8C6C684573164"/>
  </w:style>
  <w:style w:type="paragraph" w:customStyle="1" w:styleId="14F808B976CD460EA8CF43A5C27253D6">
    <w:name w:val="14F808B976CD460EA8CF43A5C27253D6"/>
  </w:style>
  <w:style w:type="paragraph" w:customStyle="1" w:styleId="858065C0D0F340FC8968EA7165170CDD">
    <w:name w:val="858065C0D0F340FC8968EA7165170CDD"/>
  </w:style>
  <w:style w:type="paragraph" w:customStyle="1" w:styleId="95F91AA9EECE42058C15C5641BD8B706">
    <w:name w:val="95F91AA9EECE42058C15C5641BD8B706"/>
  </w:style>
  <w:style w:type="paragraph" w:customStyle="1" w:styleId="F657BAFD43B24AE4B2EB87F7CCEAA2DE">
    <w:name w:val="F657BAFD43B24AE4B2EB87F7CCEAA2DE"/>
  </w:style>
  <w:style w:type="paragraph" w:customStyle="1" w:styleId="4791070D4A8C40D187A7ECAD40FBFF9A">
    <w:name w:val="4791070D4A8C40D187A7ECAD40FBFF9A"/>
  </w:style>
  <w:style w:type="paragraph" w:customStyle="1" w:styleId="BF223ED35D3F41D4A74A19D3FA0D2F34">
    <w:name w:val="BF223ED35D3F41D4A74A19D3FA0D2F34"/>
  </w:style>
  <w:style w:type="paragraph" w:customStyle="1" w:styleId="E61379834E004531B4E9778EC1D29B3B">
    <w:name w:val="E61379834E004531B4E9778EC1D29B3B"/>
  </w:style>
  <w:style w:type="paragraph" w:customStyle="1" w:styleId="DE83956A92D54871AF239002A97B27A0">
    <w:name w:val="DE83956A92D54871AF239002A97B27A0"/>
  </w:style>
  <w:style w:type="paragraph" w:customStyle="1" w:styleId="C1D8303585574CB38CED73C79E6E1A0C">
    <w:name w:val="C1D8303585574CB38CED73C79E6E1A0C"/>
  </w:style>
  <w:style w:type="paragraph" w:customStyle="1" w:styleId="B9E250BCB65442D1A40AA9D1554DB5A5">
    <w:name w:val="B9E250BCB65442D1A40AA9D1554DB5A5"/>
  </w:style>
  <w:style w:type="paragraph" w:customStyle="1" w:styleId="C0CF1E7174E14673922DAC1687D15FAA">
    <w:name w:val="C0CF1E7174E14673922DAC1687D15FAA"/>
  </w:style>
  <w:style w:type="paragraph" w:customStyle="1" w:styleId="20BB4AA8CD7B4191AE3900E24F7517B6">
    <w:name w:val="20BB4AA8CD7B4191AE3900E24F7517B6"/>
  </w:style>
  <w:style w:type="paragraph" w:customStyle="1" w:styleId="81FD32D00583433288F07015E7F6C9E2">
    <w:name w:val="81FD32D00583433288F07015E7F6C9E2"/>
  </w:style>
  <w:style w:type="paragraph" w:customStyle="1" w:styleId="216E8D57AED1439293742678A77A221E">
    <w:name w:val="216E8D57AED1439293742678A77A221E"/>
  </w:style>
  <w:style w:type="paragraph" w:customStyle="1" w:styleId="D1189812F41546338508686F3379F46B">
    <w:name w:val="D1189812F41546338508686F3379F46B"/>
  </w:style>
  <w:style w:type="paragraph" w:customStyle="1" w:styleId="26E6D84E0B36441FA6136D244C5717E5">
    <w:name w:val="26E6D84E0B36441FA6136D244C5717E5"/>
  </w:style>
  <w:style w:type="paragraph" w:customStyle="1" w:styleId="10C7A9EAF9994DC1987371BEFF99A89B">
    <w:name w:val="10C7A9EAF9994DC1987371BEFF99A89B"/>
  </w:style>
  <w:style w:type="paragraph" w:customStyle="1" w:styleId="970161D1AD7142F29057BF32CD10B85C">
    <w:name w:val="970161D1AD7142F29057BF32CD10B85C"/>
  </w:style>
  <w:style w:type="paragraph" w:customStyle="1" w:styleId="76C1D80AA5124250BC9AC1B6036D2B0F">
    <w:name w:val="76C1D80AA5124250BC9AC1B6036D2B0F"/>
  </w:style>
  <w:style w:type="paragraph" w:customStyle="1" w:styleId="2B2947002B12441A9CF48248D0E2B358">
    <w:name w:val="2B2947002B12441A9CF48248D0E2B358"/>
  </w:style>
  <w:style w:type="paragraph" w:customStyle="1" w:styleId="DBC6F5F5B1684170AA593BBE40EE1619">
    <w:name w:val="DBC6F5F5B1684170AA593BBE40EE1619"/>
  </w:style>
  <w:style w:type="paragraph" w:customStyle="1" w:styleId="53ADECD065D5427282087813071D934B">
    <w:name w:val="53ADECD065D5427282087813071D934B"/>
  </w:style>
  <w:style w:type="paragraph" w:customStyle="1" w:styleId="EF8ACDDFFA984A2EB5ACB73EE4C9AE84">
    <w:name w:val="EF8ACDDFFA984A2EB5ACB73EE4C9AE84"/>
  </w:style>
  <w:style w:type="paragraph" w:customStyle="1" w:styleId="45C2BD0F69164B83B5829EF917F87258">
    <w:name w:val="45C2BD0F69164B83B5829EF917F87258"/>
  </w:style>
  <w:style w:type="paragraph" w:customStyle="1" w:styleId="E5F057A360254F63841013DF25675C99">
    <w:name w:val="E5F057A360254F63841013DF25675C99"/>
  </w:style>
  <w:style w:type="paragraph" w:customStyle="1" w:styleId="3F8C8729CB7A44979057497218934DFA">
    <w:name w:val="3F8C8729CB7A44979057497218934DFA"/>
  </w:style>
  <w:style w:type="paragraph" w:customStyle="1" w:styleId="AE215DD4A3714C79A002343FC7D94978">
    <w:name w:val="AE215DD4A3714C79A002343FC7D94978"/>
  </w:style>
  <w:style w:type="paragraph" w:customStyle="1" w:styleId="0CD0AC19A4724E1AB0DB6F269A4A12F1">
    <w:name w:val="0CD0AC19A4724E1AB0DB6F269A4A12F1"/>
  </w:style>
  <w:style w:type="paragraph" w:customStyle="1" w:styleId="A3B52BA6EEF34E58A38EF9CF40C80D57">
    <w:name w:val="A3B52BA6EEF34E58A38EF9CF40C80D57"/>
  </w:style>
  <w:style w:type="paragraph" w:customStyle="1" w:styleId="91B0F2C66D4946429B1A091731E71739">
    <w:name w:val="91B0F2C66D4946429B1A091731E71739"/>
  </w:style>
  <w:style w:type="paragraph" w:customStyle="1" w:styleId="4D984DFE1F654EE59368547702328949">
    <w:name w:val="4D984DFE1F654EE59368547702328949"/>
  </w:style>
  <w:style w:type="paragraph" w:customStyle="1" w:styleId="A10096AE994B4FF098FC505A1B3E8F14">
    <w:name w:val="A10096AE994B4FF098FC505A1B3E8F14"/>
  </w:style>
  <w:style w:type="paragraph" w:customStyle="1" w:styleId="B4FF6203FACB4CDEB557679719D27ACE">
    <w:name w:val="B4FF6203FACB4CDEB557679719D27ACE"/>
  </w:style>
  <w:style w:type="paragraph" w:customStyle="1" w:styleId="E2E37057460D4E9EAF5B07EA28FC66E3">
    <w:name w:val="E2E37057460D4E9EAF5B07EA28FC66E3"/>
  </w:style>
  <w:style w:type="paragraph" w:customStyle="1" w:styleId="4CA2C4DE853E4D74AE6496F8FFEF6186">
    <w:name w:val="4CA2C4DE853E4D74AE6496F8FFEF6186"/>
  </w:style>
  <w:style w:type="paragraph" w:customStyle="1" w:styleId="22296332F579408591D7291EA46AAEB8">
    <w:name w:val="22296332F579408591D7291EA46AAEB8"/>
  </w:style>
  <w:style w:type="paragraph" w:customStyle="1" w:styleId="F07632D183034505A7F089A080392216">
    <w:name w:val="F07632D183034505A7F089A080392216"/>
  </w:style>
  <w:style w:type="paragraph" w:customStyle="1" w:styleId="C53B8DFFD2E74DB897C709F97ED3DB79">
    <w:name w:val="C53B8DFFD2E74DB897C709F97ED3DB79"/>
  </w:style>
  <w:style w:type="paragraph" w:customStyle="1" w:styleId="BC524464AD2141F991145AAE8BF34BA4">
    <w:name w:val="BC524464AD2141F991145AAE8BF34BA4"/>
  </w:style>
  <w:style w:type="paragraph" w:customStyle="1" w:styleId="77F72B5E663F4FE6BCBC2A79EC99620C">
    <w:name w:val="77F72B5E663F4FE6BCBC2A79EC99620C"/>
  </w:style>
  <w:style w:type="paragraph" w:customStyle="1" w:styleId="08276BD490684408BC18689AD91D989E">
    <w:name w:val="08276BD490684408BC18689AD91D989E"/>
  </w:style>
  <w:style w:type="paragraph" w:customStyle="1" w:styleId="E17D181626BF4F6DAAF9C00EB7A74403">
    <w:name w:val="E17D181626BF4F6DAAF9C00EB7A74403"/>
  </w:style>
  <w:style w:type="paragraph" w:customStyle="1" w:styleId="AA11B956B90941EEBFD818BF42CED881">
    <w:name w:val="AA11B956B90941EEBFD818BF42CED881"/>
  </w:style>
  <w:style w:type="paragraph" w:customStyle="1" w:styleId="D7A4F446E47445E7962B353ED2C61504">
    <w:name w:val="D7A4F446E47445E7962B353ED2C61504"/>
  </w:style>
  <w:style w:type="paragraph" w:customStyle="1" w:styleId="1C5FB42E77A04E7CACD1AF7ED0D24C05">
    <w:name w:val="1C5FB42E77A04E7CACD1AF7ED0D24C05"/>
  </w:style>
  <w:style w:type="paragraph" w:customStyle="1" w:styleId="7381CA1963164814AD19FB6BB55A70EF">
    <w:name w:val="7381CA1963164814AD19FB6BB55A70EF"/>
  </w:style>
  <w:style w:type="paragraph" w:customStyle="1" w:styleId="652FD377F00E4BDF998604416BA74360">
    <w:name w:val="652FD377F00E4BDF998604416BA74360"/>
  </w:style>
  <w:style w:type="paragraph" w:customStyle="1" w:styleId="21153054545B4F429B963886A44D00CD">
    <w:name w:val="21153054545B4F429B963886A44D00CD"/>
  </w:style>
  <w:style w:type="paragraph" w:customStyle="1" w:styleId="7E1B996A6E9C4639BF47E74E8ACB1DA3">
    <w:name w:val="7E1B996A6E9C4639BF47E74E8ACB1DA3"/>
  </w:style>
  <w:style w:type="paragraph" w:customStyle="1" w:styleId="19F2A6D32FD24494B9FE473E1FAAA492">
    <w:name w:val="19F2A6D32FD24494B9FE473E1FAAA492"/>
  </w:style>
  <w:style w:type="paragraph" w:customStyle="1" w:styleId="AD10C4E22D9D40C9B0A7D0ED5853DCCA">
    <w:name w:val="AD10C4E22D9D40C9B0A7D0ED5853DCCA"/>
  </w:style>
  <w:style w:type="paragraph" w:customStyle="1" w:styleId="4360185FAD924E7EBB176D33A2C63287">
    <w:name w:val="4360185FAD924E7EBB176D33A2C63287"/>
  </w:style>
  <w:style w:type="paragraph" w:customStyle="1" w:styleId="84AB1EBF8ABD415BAA720E5CB8847CFC">
    <w:name w:val="84AB1EBF8ABD415BAA720E5CB8847CFC"/>
  </w:style>
  <w:style w:type="paragraph" w:customStyle="1" w:styleId="EF21CD6685CC408BAEFB28BEAD616ACC">
    <w:name w:val="EF21CD6685CC408BAEFB28BEAD616ACC"/>
  </w:style>
  <w:style w:type="paragraph" w:customStyle="1" w:styleId="E59B4AC2B4E2419BB782C486A4DA3259">
    <w:name w:val="E59B4AC2B4E2419BB782C486A4DA3259"/>
  </w:style>
  <w:style w:type="paragraph" w:customStyle="1" w:styleId="A637C80D19404623978287041CE3653E">
    <w:name w:val="A637C80D19404623978287041CE3653E"/>
  </w:style>
  <w:style w:type="paragraph" w:customStyle="1" w:styleId="FD444B3024564F75BF06FFA236800C31">
    <w:name w:val="FD444B3024564F75BF06FFA236800C31"/>
  </w:style>
  <w:style w:type="paragraph" w:customStyle="1" w:styleId="8E1141C76B5143E38B2F432E3E07ECAF">
    <w:name w:val="8E1141C76B5143E38B2F432E3E07ECAF"/>
  </w:style>
  <w:style w:type="paragraph" w:customStyle="1" w:styleId="3E328229148B40F88B85DF8E5D8296BB">
    <w:name w:val="3E328229148B40F88B85DF8E5D8296BB"/>
  </w:style>
  <w:style w:type="paragraph" w:customStyle="1" w:styleId="C1E40990CB4F44FEB26FBE77430F16CD">
    <w:name w:val="C1E40990CB4F44FEB26FBE77430F16CD"/>
  </w:style>
  <w:style w:type="paragraph" w:customStyle="1" w:styleId="DCB897CE2498459C92B4986AF8296F09">
    <w:name w:val="DCB897CE2498459C92B4986AF8296F09"/>
  </w:style>
  <w:style w:type="paragraph" w:customStyle="1" w:styleId="16F4298C5ACC4A57A4B96F18939360C5">
    <w:name w:val="16F4298C5ACC4A57A4B96F18939360C5"/>
  </w:style>
  <w:style w:type="paragraph" w:customStyle="1" w:styleId="AEBD47CDC09845FDB64EEF55C6873113">
    <w:name w:val="AEBD47CDC09845FDB64EEF55C6873113"/>
  </w:style>
  <w:style w:type="paragraph" w:customStyle="1" w:styleId="B68D42D3E03D403C97159C344E97665B">
    <w:name w:val="B68D42D3E03D403C97159C344E97665B"/>
  </w:style>
  <w:style w:type="paragraph" w:customStyle="1" w:styleId="6BABBB4FAB364012A3B31985EF5C2771">
    <w:name w:val="6BABBB4FAB364012A3B31985EF5C2771"/>
  </w:style>
  <w:style w:type="paragraph" w:customStyle="1" w:styleId="3E91434105624B7998140F8776629C63">
    <w:name w:val="3E91434105624B7998140F8776629C63"/>
  </w:style>
  <w:style w:type="paragraph" w:customStyle="1" w:styleId="6425D369083C4A1889B2193246A2F787">
    <w:name w:val="6425D369083C4A1889B2193246A2F787"/>
  </w:style>
  <w:style w:type="paragraph" w:customStyle="1" w:styleId="BC4D756BDC5D471A9249C5F59AB06DDC">
    <w:name w:val="BC4D756BDC5D471A9249C5F59AB06DDC"/>
  </w:style>
  <w:style w:type="paragraph" w:customStyle="1" w:styleId="EB622868C17049058556C0F993198524">
    <w:name w:val="EB622868C17049058556C0F993198524"/>
  </w:style>
  <w:style w:type="paragraph" w:customStyle="1" w:styleId="8A82B0BEC5EA470EA112D333544390E1">
    <w:name w:val="8A82B0BEC5EA470EA112D333544390E1"/>
  </w:style>
  <w:style w:type="paragraph" w:customStyle="1" w:styleId="75D3508466CD4A56B18F9BC60BFFE1FE">
    <w:name w:val="75D3508466CD4A56B18F9BC60BFFE1FE"/>
  </w:style>
  <w:style w:type="paragraph" w:customStyle="1" w:styleId="BDD746F899624E20B55B50562D387C63">
    <w:name w:val="BDD746F899624E20B55B50562D387C63"/>
  </w:style>
  <w:style w:type="paragraph" w:customStyle="1" w:styleId="24940236120E4407BF1A61519F907742">
    <w:name w:val="24940236120E4407BF1A61519F907742"/>
  </w:style>
  <w:style w:type="paragraph" w:customStyle="1" w:styleId="C7EF9792B05A47EA9DB9DA4743F175E0">
    <w:name w:val="C7EF9792B05A47EA9DB9DA4743F175E0"/>
  </w:style>
  <w:style w:type="paragraph" w:customStyle="1" w:styleId="C0B0427673804B03B32908D785E623DC">
    <w:name w:val="C0B0427673804B03B32908D785E623DC"/>
  </w:style>
  <w:style w:type="paragraph" w:customStyle="1" w:styleId="20C6B3252C7743CC92EE8F980AC31E83">
    <w:name w:val="20C6B3252C7743CC92EE8F980AC31E83"/>
  </w:style>
  <w:style w:type="paragraph" w:customStyle="1" w:styleId="7159E05E71A848F8B70DFDF4DD9F096D">
    <w:name w:val="7159E05E71A848F8B70DFDF4DD9F096D"/>
  </w:style>
  <w:style w:type="paragraph" w:customStyle="1" w:styleId="186C51B48BFB4336BBF6001B97F1463E">
    <w:name w:val="186C51B48BFB4336BBF6001B97F1463E"/>
  </w:style>
  <w:style w:type="paragraph" w:customStyle="1" w:styleId="DEA00A042DCD47678BF5A5A34222E8C2">
    <w:name w:val="DEA00A042DCD47678BF5A5A34222E8C2"/>
  </w:style>
  <w:style w:type="paragraph" w:customStyle="1" w:styleId="7942442B689F4D10B95B0003CAEB3AF1">
    <w:name w:val="7942442B689F4D10B95B0003CAEB3AF1"/>
  </w:style>
  <w:style w:type="paragraph" w:customStyle="1" w:styleId="6BFF6B32538A438B87362EC12C9FF7B3">
    <w:name w:val="6BFF6B32538A438B87362EC12C9FF7B3"/>
  </w:style>
  <w:style w:type="paragraph" w:customStyle="1" w:styleId="982AD54218D742119B2430FB14D7F352">
    <w:name w:val="982AD54218D742119B2430FB14D7F352"/>
  </w:style>
  <w:style w:type="paragraph" w:customStyle="1" w:styleId="9B3AFB582AED4524A00EDD8568D4C9B0">
    <w:name w:val="9B3AFB582AED4524A00EDD8568D4C9B0"/>
  </w:style>
  <w:style w:type="paragraph" w:customStyle="1" w:styleId="FF542FFC3447444094B21365F799FBD0">
    <w:name w:val="FF542FFC3447444094B21365F799FBD0"/>
  </w:style>
  <w:style w:type="paragraph" w:customStyle="1" w:styleId="7072D887CB27481FBA9ED8E049A7A176">
    <w:name w:val="7072D887CB27481FBA9ED8E049A7A176"/>
  </w:style>
  <w:style w:type="paragraph" w:customStyle="1" w:styleId="BAFA7DE64A6B4BFEAA8F8742D6194281">
    <w:name w:val="BAFA7DE64A6B4BFEAA8F8742D6194281"/>
  </w:style>
  <w:style w:type="paragraph" w:customStyle="1" w:styleId="475B7D6DD55D4269B46A7CC04A61AAB0">
    <w:name w:val="475B7D6DD55D4269B46A7CC04A61AAB0"/>
  </w:style>
  <w:style w:type="paragraph" w:customStyle="1" w:styleId="BFE9B8634AB3408D800882163FB850BE">
    <w:name w:val="BFE9B8634AB3408D800882163FB850BE"/>
  </w:style>
  <w:style w:type="paragraph" w:customStyle="1" w:styleId="0117C188C1AD4C62BC84FD71F5FAB20E">
    <w:name w:val="0117C188C1AD4C62BC84FD71F5FAB20E"/>
    <w:rsid w:val="00BD6F41"/>
  </w:style>
  <w:style w:type="paragraph" w:customStyle="1" w:styleId="07FF05CDE02AF34CA528D926A0239A58">
    <w:name w:val="07FF05CDE02AF34CA528D926A0239A58"/>
    <w:rsid w:val="00E61D4F"/>
    <w:pPr>
      <w:spacing w:after="0" w:line="240" w:lineRule="auto"/>
    </w:pPr>
    <w:rPr>
      <w:sz w:val="24"/>
      <w:szCs w:val="24"/>
      <w:lang w:eastAsia="ja-JP"/>
    </w:rPr>
  </w:style>
  <w:style w:type="paragraph" w:customStyle="1" w:styleId="64C39F078DA60D4B98C2F65C2225FD12">
    <w:name w:val="64C39F078DA60D4B98C2F65C2225FD12"/>
    <w:rsid w:val="00E61D4F"/>
    <w:pPr>
      <w:spacing w:after="0" w:line="240" w:lineRule="auto"/>
    </w:pPr>
    <w:rPr>
      <w:sz w:val="24"/>
      <w:szCs w:val="24"/>
      <w:lang w:eastAsia="ja-JP"/>
    </w:rPr>
  </w:style>
  <w:style w:type="paragraph" w:customStyle="1" w:styleId="6C03ECC1DEEDA24DA3C77BEAF5D7DD55">
    <w:name w:val="6C03ECC1DEEDA24DA3C77BEAF5D7DD55"/>
    <w:rsid w:val="002F3C2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E0A80-C668-2B49-A84B-7FEE6395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C:\Users\jka\AppData\Roaming\Microsoft\Templates\Curriculum vitae.dotx</Template>
  <TotalTime>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jonathan k. adams</dc:creator>
  <cp:keywords/>
  <cp:lastModifiedBy>Jonathan Adams</cp:lastModifiedBy>
  <cp:revision>2</cp:revision>
  <cp:lastPrinted>2019-08-30T10:24:00Z</cp:lastPrinted>
  <dcterms:created xsi:type="dcterms:W3CDTF">2019-11-30T19:01:00Z</dcterms:created>
  <dcterms:modified xsi:type="dcterms:W3CDTF">2019-11-30T19:01:00Z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Anumol@vidyatech.com</vt:lpwstr>
  </property>
  <property fmtid="{D5CDD505-2E9C-101B-9397-08002B2CF9AE}" pid="13" name="MSIP_Label_f42aa342-8706-4288-bd11-ebb85995028c_SetDate">
    <vt:lpwstr>2018-06-08T07:15:40.8825359Z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